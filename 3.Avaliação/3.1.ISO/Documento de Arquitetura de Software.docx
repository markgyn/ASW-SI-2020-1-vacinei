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87F" w14:textId="03927B04" w:rsidR="00E27A35" w:rsidRPr="003368CE" w:rsidRDefault="00EB7C32">
      <w:pPr>
        <w:pStyle w:val="Ttulo"/>
        <w:jc w:val="right"/>
        <w:rPr>
          <w:lang w:val="pt-BR"/>
        </w:rPr>
      </w:pPr>
      <w:r w:rsidRPr="003368CE">
        <w:rPr>
          <w:lang w:val="pt-BR"/>
        </w:rPr>
        <w:t>Vacinei</w:t>
      </w:r>
    </w:p>
    <w:p w14:paraId="3F07B01F" w14:textId="77777777" w:rsidR="00E27A35" w:rsidRPr="003368CE" w:rsidRDefault="00E27A35">
      <w:pPr>
        <w:pStyle w:val="Ttulo"/>
        <w:jc w:val="right"/>
        <w:rPr>
          <w:lang w:val="pt-BR"/>
        </w:rPr>
      </w:pPr>
      <w:r w:rsidRPr="003368CE">
        <w:rPr>
          <w:lang w:val="pt-BR"/>
        </w:rPr>
        <w:fldChar w:fldCharType="begin"/>
      </w:r>
      <w:r w:rsidRPr="003368CE">
        <w:rPr>
          <w:lang w:val="pt-BR"/>
        </w:rPr>
        <w:instrText xml:space="preserve"> TITLE  \* MERGEFORMAT </w:instrText>
      </w:r>
      <w:r w:rsidRPr="003368CE">
        <w:rPr>
          <w:lang w:val="pt-BR"/>
        </w:rPr>
        <w:fldChar w:fldCharType="separate"/>
      </w:r>
      <w:r w:rsidR="00EB7C32" w:rsidRPr="003368CE">
        <w:rPr>
          <w:lang w:val="pt-BR"/>
        </w:rPr>
        <w:t>Documento de Arquitetura de Software</w:t>
      </w:r>
      <w:r w:rsidRPr="003368CE">
        <w:rPr>
          <w:lang w:val="pt-BR"/>
        </w:rPr>
        <w:fldChar w:fldCharType="end"/>
      </w:r>
    </w:p>
    <w:p w14:paraId="24FC62E4" w14:textId="77777777" w:rsidR="00E27A35" w:rsidRPr="003368CE" w:rsidRDefault="00E27A35">
      <w:pPr>
        <w:pStyle w:val="Ttulo"/>
        <w:jc w:val="right"/>
        <w:rPr>
          <w:lang w:val="pt-BR"/>
        </w:rPr>
      </w:pPr>
    </w:p>
    <w:p w14:paraId="016A7F34" w14:textId="6542FD9D" w:rsidR="00E27A35" w:rsidRPr="003368CE" w:rsidRDefault="00E27A35">
      <w:pPr>
        <w:pStyle w:val="Ttulo"/>
        <w:jc w:val="right"/>
        <w:rPr>
          <w:sz w:val="28"/>
          <w:szCs w:val="28"/>
          <w:lang w:val="pt-BR"/>
        </w:rPr>
      </w:pPr>
      <w:r w:rsidRPr="003368CE">
        <w:rPr>
          <w:sz w:val="28"/>
          <w:szCs w:val="28"/>
          <w:lang w:val="pt-BR"/>
        </w:rPr>
        <w:t>1.0</w:t>
      </w:r>
    </w:p>
    <w:p w14:paraId="6D9E8E1B" w14:textId="77777777" w:rsidR="00E27A35" w:rsidRPr="003368CE" w:rsidRDefault="00E27A35" w:rsidP="0071379B">
      <w:pPr>
        <w:pStyle w:val="InfoBlue"/>
      </w:pPr>
    </w:p>
    <w:p w14:paraId="76BEA60E" w14:textId="77777777" w:rsidR="00E27A35" w:rsidRPr="003368CE" w:rsidRDefault="00E27A35" w:rsidP="0071379B">
      <w:pPr>
        <w:pStyle w:val="InfoBlue"/>
      </w:pPr>
    </w:p>
    <w:p w14:paraId="02F2DA5C" w14:textId="366F3E92" w:rsidR="00E27A35" w:rsidRPr="003368CE" w:rsidRDefault="00E27A35" w:rsidP="0071379B">
      <w:pPr>
        <w:pStyle w:val="InfoBlue"/>
      </w:pPr>
      <w:r w:rsidRPr="003368CE">
        <w:t xml:space="preserve"> </w:t>
      </w:r>
    </w:p>
    <w:p w14:paraId="39AFA588" w14:textId="77777777" w:rsidR="00E27A35" w:rsidRPr="003368CE" w:rsidRDefault="00E27A35">
      <w:pPr>
        <w:pStyle w:val="Ttulo"/>
        <w:rPr>
          <w:sz w:val="28"/>
          <w:szCs w:val="28"/>
          <w:lang w:val="pt-BR"/>
        </w:rPr>
      </w:pPr>
    </w:p>
    <w:p w14:paraId="226E2F66" w14:textId="77777777" w:rsidR="00E27A35" w:rsidRPr="003368CE" w:rsidRDefault="00E27A35">
      <w:pPr>
        <w:rPr>
          <w:lang w:val="pt-BR"/>
        </w:rPr>
        <w:sectPr w:rsidR="00E27A35" w:rsidRPr="003368CE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81D1020" w14:textId="77777777" w:rsidR="00E27A35" w:rsidRPr="003368CE" w:rsidRDefault="00E27A35">
      <w:pPr>
        <w:pStyle w:val="Ttulo"/>
        <w:rPr>
          <w:lang w:val="pt-BR"/>
        </w:rPr>
      </w:pPr>
      <w:r w:rsidRPr="003368CE">
        <w:rPr>
          <w:lang w:val="pt-BR"/>
        </w:rPr>
        <w:lastRenderedPageBreak/>
        <w:t>Histórico da Revisão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69"/>
      </w:tblGrid>
      <w:tr w:rsidR="00E27A35" w:rsidRPr="003368CE" w14:paraId="47E5ED91" w14:textId="77777777" w:rsidTr="006D2A48">
        <w:trPr>
          <w:gridAfter w:val="1"/>
          <w:wAfter w:w="269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0A50C" w14:textId="77777777" w:rsidR="00E27A35" w:rsidRPr="003368CE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368CE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75EE" w14:textId="77777777" w:rsidR="00E27A35" w:rsidRPr="003368CE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368CE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10A9F" w14:textId="77777777" w:rsidR="00E27A35" w:rsidRPr="003368CE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368CE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4376" w14:textId="77777777" w:rsidR="00E27A35" w:rsidRPr="003368CE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368CE">
              <w:rPr>
                <w:b/>
                <w:bCs/>
                <w:lang w:val="pt-BR"/>
              </w:rPr>
              <w:t>Autor</w:t>
            </w:r>
          </w:p>
        </w:tc>
      </w:tr>
      <w:tr w:rsidR="00E27A35" w:rsidRPr="003368CE" w14:paraId="7292F4D7" w14:textId="77777777" w:rsidTr="006D2A4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BC80" w14:textId="4AB46B2A" w:rsidR="00E27A35" w:rsidRPr="003368CE" w:rsidRDefault="00EB7C32">
            <w:pPr>
              <w:pStyle w:val="Tabletext"/>
              <w:rPr>
                <w:lang w:val="pt-BR"/>
              </w:rPr>
            </w:pPr>
            <w:r w:rsidRPr="003368CE">
              <w:rPr>
                <w:lang w:val="pt-BR"/>
              </w:rPr>
              <w:t>24/09/2020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758C3" w14:textId="0992C629" w:rsidR="00E27A35" w:rsidRPr="003368CE" w:rsidRDefault="00EB7C32">
            <w:pPr>
              <w:pStyle w:val="Tabletext"/>
              <w:rPr>
                <w:lang w:val="pt-BR"/>
              </w:rPr>
            </w:pPr>
            <w:r w:rsidRPr="003368CE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4F7A6" w14:textId="73AE9861" w:rsidR="00E27A35" w:rsidRPr="003368CE" w:rsidRDefault="00EB7C32">
            <w:pPr>
              <w:pStyle w:val="Tabletext"/>
              <w:rPr>
                <w:lang w:val="pt-BR"/>
              </w:rPr>
            </w:pPr>
            <w:r w:rsidRPr="003368CE"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D67BB" w14:textId="7CEC7199" w:rsidR="00E27A35" w:rsidRPr="003368CE" w:rsidRDefault="00EB7C32">
            <w:pPr>
              <w:pStyle w:val="Tabletext"/>
              <w:rPr>
                <w:lang w:val="pt-BR"/>
              </w:rPr>
            </w:pPr>
            <w:r w:rsidRPr="003368CE">
              <w:rPr>
                <w:lang w:val="pt-BR"/>
              </w:rPr>
              <w:t>Dominic Rocha de Paulo</w:t>
            </w:r>
          </w:p>
        </w:tc>
        <w:tc>
          <w:tcPr>
            <w:tcW w:w="269" w:type="dxa"/>
          </w:tcPr>
          <w:p w14:paraId="11615544" w14:textId="77777777" w:rsidR="00E27A35" w:rsidRPr="003368CE" w:rsidRDefault="00E27A35">
            <w:pPr>
              <w:widowControl/>
              <w:spacing w:line="240" w:lineRule="auto"/>
              <w:rPr>
                <w:lang w:val="pt-BR"/>
              </w:rPr>
            </w:pPr>
            <w:r w:rsidRPr="003368CE">
              <w:rPr>
                <w:lang w:val="pt-BR"/>
              </w:rPr>
              <w:t xml:space="preserve"> </w:t>
            </w:r>
          </w:p>
        </w:tc>
      </w:tr>
      <w:tr w:rsidR="00E27A35" w:rsidRPr="003368CE" w14:paraId="17D82D37" w14:textId="77777777" w:rsidTr="006D2A48">
        <w:trPr>
          <w:gridAfter w:val="1"/>
          <w:wAfter w:w="269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0CD7F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5907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C3DDA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DCC01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3368CE" w14:paraId="372C74C7" w14:textId="77777777" w:rsidTr="006D2A48">
        <w:trPr>
          <w:gridAfter w:val="1"/>
          <w:wAfter w:w="269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B4B34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0FAE1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586A5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39FC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3368CE" w14:paraId="7CCD7352" w14:textId="77777777" w:rsidTr="006D2A48">
        <w:trPr>
          <w:gridAfter w:val="1"/>
          <w:wAfter w:w="269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8D66D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6EF28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D062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2D5F" w14:textId="77777777" w:rsidR="00E27A35" w:rsidRPr="003368CE" w:rsidRDefault="00E27A35">
            <w:pPr>
              <w:pStyle w:val="Tabletext"/>
              <w:rPr>
                <w:lang w:val="pt-BR"/>
              </w:rPr>
            </w:pPr>
          </w:p>
        </w:tc>
      </w:tr>
    </w:tbl>
    <w:p w14:paraId="70CDFA83" w14:textId="77777777" w:rsidR="00E27A35" w:rsidRPr="003368CE" w:rsidRDefault="00E27A35">
      <w:pPr>
        <w:rPr>
          <w:lang w:val="pt-BR"/>
        </w:rPr>
      </w:pPr>
    </w:p>
    <w:p w14:paraId="291058D2" w14:textId="77777777" w:rsidR="00E27A35" w:rsidRPr="003368CE" w:rsidRDefault="00E27A35">
      <w:pPr>
        <w:pStyle w:val="Ttulo"/>
        <w:rPr>
          <w:lang w:val="pt-BR"/>
        </w:rPr>
      </w:pPr>
      <w:r w:rsidRPr="003368CE">
        <w:rPr>
          <w:lang w:val="pt-BR"/>
        </w:rPr>
        <w:br w:type="page"/>
      </w:r>
      <w:r w:rsidRPr="003368CE">
        <w:rPr>
          <w:lang w:val="pt-BR"/>
        </w:rPr>
        <w:lastRenderedPageBreak/>
        <w:t>Índice</w:t>
      </w:r>
    </w:p>
    <w:p w14:paraId="3394315F" w14:textId="77777777" w:rsidR="0071379B" w:rsidRDefault="00E27A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368CE">
        <w:rPr>
          <w:lang w:val="pt-BR"/>
        </w:rPr>
        <w:fldChar w:fldCharType="begin"/>
      </w:r>
      <w:r w:rsidRPr="003368CE">
        <w:rPr>
          <w:lang w:val="pt-BR"/>
        </w:rPr>
        <w:instrText xml:space="preserve"> TOC \o "1-3" </w:instrText>
      </w:r>
      <w:r w:rsidRPr="003368CE">
        <w:rPr>
          <w:lang w:val="pt-BR"/>
        </w:rPr>
        <w:fldChar w:fldCharType="separate"/>
      </w:r>
      <w:r w:rsidR="0071379B" w:rsidRPr="009542B5">
        <w:rPr>
          <w:noProof/>
          <w:lang w:val="pt-BR"/>
        </w:rPr>
        <w:t>1.</w:t>
      </w:r>
      <w:r w:rsidR="0071379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71379B" w:rsidRPr="009542B5">
        <w:rPr>
          <w:noProof/>
          <w:lang w:val="pt-BR"/>
        </w:rPr>
        <w:t>Introdução</w:t>
      </w:r>
      <w:r w:rsidR="0071379B">
        <w:rPr>
          <w:noProof/>
        </w:rPr>
        <w:tab/>
      </w:r>
      <w:r w:rsidR="0071379B">
        <w:rPr>
          <w:noProof/>
        </w:rPr>
        <w:fldChar w:fldCharType="begin"/>
      </w:r>
      <w:r w:rsidR="0071379B">
        <w:rPr>
          <w:noProof/>
        </w:rPr>
        <w:instrText xml:space="preserve"> PAGEREF _Toc57652593 \h </w:instrText>
      </w:r>
      <w:r w:rsidR="0071379B">
        <w:rPr>
          <w:noProof/>
        </w:rPr>
      </w:r>
      <w:r w:rsidR="0071379B">
        <w:rPr>
          <w:noProof/>
        </w:rPr>
        <w:fldChar w:fldCharType="separate"/>
      </w:r>
      <w:r w:rsidR="0071379B">
        <w:rPr>
          <w:noProof/>
        </w:rPr>
        <w:t>4</w:t>
      </w:r>
      <w:r w:rsidR="0071379B">
        <w:rPr>
          <w:noProof/>
        </w:rPr>
        <w:fldChar w:fldCharType="end"/>
      </w:r>
    </w:p>
    <w:p w14:paraId="5736DC3B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BB1A7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B34ED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A393F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32F4DC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E886FE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FADD7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0CFCB4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4758EF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2BB6F8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172289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949E76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8FF3A8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31EE4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44E6C5" w14:textId="77777777" w:rsidR="0071379B" w:rsidRDefault="0071379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55FA85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7889FA" w14:textId="77777777" w:rsidR="0071379B" w:rsidRDefault="0071379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51DE23" w14:textId="77777777" w:rsidR="0071379B" w:rsidRDefault="0071379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42B5">
        <w:rPr>
          <w:noProof/>
          <w:color w:val="FF0000"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542B5">
        <w:rPr>
          <w:noProof/>
          <w:color w:val="FF0000"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_Toc57652611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8033EAC" w14:textId="77777777" w:rsidR="00E27A35" w:rsidRPr="003368CE" w:rsidRDefault="00E27A35">
      <w:pPr>
        <w:pStyle w:val="Ttulo"/>
        <w:rPr>
          <w:lang w:val="pt-BR"/>
        </w:rPr>
      </w:pPr>
      <w:r w:rsidRPr="003368CE">
        <w:rPr>
          <w:lang w:val="pt-BR"/>
        </w:rPr>
        <w:fldChar w:fldCharType="end"/>
      </w:r>
      <w:r w:rsidRPr="003368CE">
        <w:rPr>
          <w:lang w:val="pt-BR"/>
        </w:rPr>
        <w:br w:type="page"/>
      </w:r>
      <w:r w:rsidRPr="003368CE">
        <w:rPr>
          <w:lang w:val="pt-BR"/>
        </w:rPr>
        <w:lastRenderedPageBreak/>
        <w:fldChar w:fldCharType="begin"/>
      </w:r>
      <w:r w:rsidRPr="003368CE">
        <w:rPr>
          <w:lang w:val="pt-BR"/>
        </w:rPr>
        <w:instrText xml:space="preserve"> TITLE  \* MERGEFORMAT </w:instrText>
      </w:r>
      <w:r w:rsidRPr="003368CE">
        <w:rPr>
          <w:lang w:val="pt-BR"/>
        </w:rPr>
        <w:fldChar w:fldCharType="separate"/>
      </w:r>
      <w:r w:rsidR="00EB7C32" w:rsidRPr="003368CE">
        <w:rPr>
          <w:lang w:val="pt-BR"/>
        </w:rPr>
        <w:t>Documento de Arquitetura de Software</w:t>
      </w:r>
      <w:r w:rsidRPr="003368CE">
        <w:rPr>
          <w:lang w:val="pt-BR"/>
        </w:rPr>
        <w:fldChar w:fldCharType="end"/>
      </w:r>
      <w:r w:rsidRPr="003368CE">
        <w:rPr>
          <w:lang w:val="pt-BR"/>
        </w:rPr>
        <w:t xml:space="preserve"> </w:t>
      </w:r>
    </w:p>
    <w:p w14:paraId="5F882AD1" w14:textId="77777777" w:rsidR="00E27A35" w:rsidRPr="003368CE" w:rsidRDefault="00E27A35">
      <w:pPr>
        <w:pStyle w:val="Ttulo1"/>
        <w:rPr>
          <w:lang w:val="pt-BR"/>
        </w:rPr>
      </w:pPr>
      <w:bookmarkStart w:id="0" w:name="_Toc456598586"/>
      <w:bookmarkStart w:id="1" w:name="_Toc57652593"/>
      <w:r w:rsidRPr="003368CE">
        <w:rPr>
          <w:lang w:val="pt-BR"/>
        </w:rPr>
        <w:t>Introdução</w:t>
      </w:r>
      <w:bookmarkEnd w:id="0"/>
      <w:bookmarkEnd w:id="1"/>
    </w:p>
    <w:p w14:paraId="42786667" w14:textId="6D98D653" w:rsidR="00EB7C32" w:rsidRPr="003368CE" w:rsidRDefault="00EB7C32" w:rsidP="0071379B">
      <w:pPr>
        <w:pStyle w:val="InfoBlue"/>
      </w:pPr>
      <w:r w:rsidRPr="003368CE">
        <w:t xml:space="preserve">Este documento apresenta a arquitetura proposta para um </w:t>
      </w:r>
      <w:r w:rsidR="00801320" w:rsidRPr="003368CE">
        <w:t>s</w:t>
      </w:r>
      <w:r w:rsidRPr="003368CE">
        <w:t>istema de controle de vacinação</w:t>
      </w:r>
      <w:r w:rsidR="00801320" w:rsidRPr="003368CE">
        <w:t xml:space="preserve">, onde é utilizado várias </w:t>
      </w:r>
      <w:r w:rsidR="00540D2F" w:rsidRPr="003368CE">
        <w:t>técnicas</w:t>
      </w:r>
      <w:r w:rsidR="00801320" w:rsidRPr="003368CE">
        <w:t xml:space="preserve"> para</w:t>
      </w:r>
      <w:r w:rsidRPr="003368CE">
        <w:t xml:space="preserve"> apresenta</w:t>
      </w:r>
      <w:r w:rsidR="00801320" w:rsidRPr="003368CE">
        <w:t>r</w:t>
      </w:r>
      <w:r w:rsidRPr="003368CE">
        <w:t xml:space="preserve"> através de um conjunto de visões que juntas visam cobrir os principais aspectos técnicos relativos ao desenvolvimento e implantação do sistema em questão. O objetivo é capturar e formalizar as principais decisões tomadas com relação à arquitetura do sistema.</w:t>
      </w:r>
    </w:p>
    <w:p w14:paraId="6B73BC7B" w14:textId="43125CC9" w:rsidR="00E27A35" w:rsidRPr="003368CE" w:rsidRDefault="00E27A35">
      <w:pPr>
        <w:pStyle w:val="Ttulo2"/>
        <w:rPr>
          <w:lang w:val="pt-BR"/>
        </w:rPr>
      </w:pPr>
      <w:bookmarkStart w:id="2" w:name="_Toc456598587"/>
      <w:bookmarkStart w:id="3" w:name="_Toc57652594"/>
      <w:r w:rsidRPr="003368CE">
        <w:rPr>
          <w:lang w:val="pt-BR"/>
        </w:rPr>
        <w:t>Objetivo</w:t>
      </w:r>
      <w:bookmarkEnd w:id="2"/>
      <w:bookmarkEnd w:id="3"/>
    </w:p>
    <w:p w14:paraId="61EE123B" w14:textId="401C57F9" w:rsidR="00E27A35" w:rsidRPr="003368CE" w:rsidRDefault="00801320" w:rsidP="00540D2F">
      <w:pPr>
        <w:ind w:left="720"/>
        <w:rPr>
          <w:lang w:val="pt-BR"/>
        </w:rPr>
      </w:pPr>
      <w:bookmarkStart w:id="4" w:name="_Toc456598588"/>
      <w:r w:rsidRPr="003368CE">
        <w:rPr>
          <w:lang w:val="pt-BR"/>
        </w:rPr>
        <w:t xml:space="preserve">Este documento </w:t>
      </w:r>
      <w:r w:rsidR="00442EB7" w:rsidRPr="003368CE">
        <w:rPr>
          <w:lang w:val="pt-BR"/>
        </w:rPr>
        <w:t>tem por objetivo documentar a arquitetura de software, apresentando</w:t>
      </w:r>
      <w:r w:rsidR="006B4BFB" w:rsidRPr="003368CE">
        <w:rPr>
          <w:lang w:val="pt-BR"/>
        </w:rPr>
        <w:t xml:space="preserve"> vis</w:t>
      </w:r>
      <w:r w:rsidR="00442EB7" w:rsidRPr="003368CE">
        <w:rPr>
          <w:lang w:val="pt-BR"/>
        </w:rPr>
        <w:t>ões</w:t>
      </w:r>
      <w:r w:rsidR="006B4BFB" w:rsidRPr="003368CE">
        <w:rPr>
          <w:lang w:val="pt-BR"/>
        </w:rPr>
        <w:t xml:space="preserve"> </w:t>
      </w:r>
      <w:r w:rsidR="00442EB7" w:rsidRPr="003368CE">
        <w:rPr>
          <w:lang w:val="pt-BR"/>
        </w:rPr>
        <w:t xml:space="preserve">arquiteturais do </w:t>
      </w:r>
      <w:r w:rsidR="006B4BFB" w:rsidRPr="003368CE">
        <w:rPr>
          <w:lang w:val="pt-BR"/>
        </w:rPr>
        <w:t>sistema</w:t>
      </w:r>
      <w:r w:rsidR="00442EB7" w:rsidRPr="003368CE">
        <w:rPr>
          <w:lang w:val="pt-BR"/>
        </w:rPr>
        <w:t xml:space="preserve"> de gerenciamento de vacina</w:t>
      </w:r>
      <w:r w:rsidR="006B4BFB" w:rsidRPr="003368CE">
        <w:rPr>
          <w:lang w:val="pt-BR"/>
        </w:rPr>
        <w:t xml:space="preserve">, </w:t>
      </w:r>
      <w:r w:rsidR="00442EB7" w:rsidRPr="003368CE">
        <w:rPr>
          <w:lang w:val="pt-BR"/>
        </w:rPr>
        <w:t>levando em consideração os atributos de qualidade escolhidos para o projeto.</w:t>
      </w:r>
    </w:p>
    <w:p w14:paraId="15C72E9C" w14:textId="77777777" w:rsidR="00540D2F" w:rsidRPr="003368CE" w:rsidRDefault="00540D2F" w:rsidP="00540D2F">
      <w:pPr>
        <w:ind w:left="720"/>
        <w:rPr>
          <w:lang w:val="pt-BR"/>
        </w:rPr>
      </w:pPr>
    </w:p>
    <w:p w14:paraId="053E3F9F" w14:textId="77777777" w:rsidR="00E27A35" w:rsidRPr="003368CE" w:rsidRDefault="00E27A35">
      <w:pPr>
        <w:pStyle w:val="Ttulo2"/>
        <w:rPr>
          <w:lang w:val="pt-BR"/>
        </w:rPr>
      </w:pPr>
      <w:bookmarkStart w:id="5" w:name="_Toc57652595"/>
      <w:r w:rsidRPr="003368CE">
        <w:rPr>
          <w:lang w:val="pt-BR"/>
        </w:rPr>
        <w:t>Escopo</w:t>
      </w:r>
      <w:bookmarkEnd w:id="4"/>
      <w:bookmarkEnd w:id="5"/>
    </w:p>
    <w:p w14:paraId="0F86E96B" w14:textId="6A104208" w:rsidR="00801320" w:rsidRPr="003368CE" w:rsidRDefault="00540D2F" w:rsidP="00442EB7">
      <w:pPr>
        <w:pStyle w:val="Corpodetexto"/>
        <w:rPr>
          <w:lang w:val="pt-BR"/>
        </w:rPr>
      </w:pPr>
      <w:bookmarkStart w:id="6" w:name="_Toc456598589"/>
      <w:r w:rsidRPr="003368CE">
        <w:rPr>
          <w:lang w:val="pt-BR"/>
        </w:rPr>
        <w:t>O escopo deste</w:t>
      </w:r>
      <w:r w:rsidR="006B4BFB" w:rsidRPr="003368CE">
        <w:rPr>
          <w:lang w:val="pt-BR"/>
        </w:rPr>
        <w:t xml:space="preserve"> documento é apresentar várias visões diferentes para </w:t>
      </w:r>
      <w:r w:rsidR="00442EB7" w:rsidRPr="003368CE">
        <w:rPr>
          <w:lang w:val="pt-BR"/>
        </w:rPr>
        <w:t>auxiliar no desenvolvimento do projeto orientando todos os envolvidos técnicos sobre o design de arquitetura escolhida para o sistema.</w:t>
      </w:r>
    </w:p>
    <w:p w14:paraId="78A1C27D" w14:textId="1D9FA2C4" w:rsidR="00E27A35" w:rsidRPr="003368CE" w:rsidRDefault="00E27A35">
      <w:pPr>
        <w:pStyle w:val="Ttulo2"/>
        <w:rPr>
          <w:lang w:val="pt-BR"/>
        </w:rPr>
      </w:pPr>
      <w:bookmarkStart w:id="7" w:name="_Toc57652596"/>
      <w:r w:rsidRPr="003368CE">
        <w:rPr>
          <w:lang w:val="pt-BR"/>
        </w:rPr>
        <w:t>Definições, Acrônimos e Abreviações</w:t>
      </w:r>
      <w:bookmarkEnd w:id="6"/>
      <w:bookmarkEnd w:id="7"/>
    </w:p>
    <w:p w14:paraId="70AF3FBA" w14:textId="77777777" w:rsidR="00E27A35" w:rsidRPr="003368CE" w:rsidRDefault="00E27A35" w:rsidP="0071379B">
      <w:pPr>
        <w:pStyle w:val="InfoBlue"/>
      </w:pPr>
      <w:r w:rsidRPr="003368CE">
        <w:t>[</w:t>
      </w:r>
      <w:proofErr w:type="spellStart"/>
      <w:r w:rsidRPr="003368CE">
        <w:t>Esta</w:t>
      </w:r>
      <w:proofErr w:type="spellEnd"/>
      <w:r w:rsidRPr="003368CE">
        <w:t xml:space="preserve"> subseção fornece as definições de todos os termos, os acrônimos e as abreviações necessários para a interpretação apropriada do </w:t>
      </w:r>
      <w:r w:rsidRPr="003368CE">
        <w:rPr>
          <w:rStyle w:val="Forte"/>
        </w:rPr>
        <w:t>Documento de Arquitetura de Software</w:t>
      </w:r>
      <w:r w:rsidRPr="003368CE">
        <w:t>. Essas informações podem ser fornecidas em relação ao Glossário do projeto.]</w:t>
      </w:r>
    </w:p>
    <w:p w14:paraId="11B0EEB2" w14:textId="4F964A69" w:rsidR="00E27A35" w:rsidRPr="003368CE" w:rsidRDefault="00E27A35">
      <w:pPr>
        <w:pStyle w:val="Ttulo2"/>
        <w:rPr>
          <w:lang w:val="pt-BR"/>
        </w:rPr>
      </w:pPr>
      <w:bookmarkStart w:id="8" w:name="_Toc456598591"/>
      <w:bookmarkStart w:id="9" w:name="_Toc57652597"/>
      <w:r w:rsidRPr="003368CE">
        <w:rPr>
          <w:lang w:val="pt-BR"/>
        </w:rPr>
        <w:t>Visão Geral</w:t>
      </w:r>
      <w:bookmarkEnd w:id="8"/>
      <w:bookmarkEnd w:id="9"/>
    </w:p>
    <w:p w14:paraId="4BC1DBFC" w14:textId="77777777" w:rsidR="00E27A35" w:rsidRPr="0071379B" w:rsidRDefault="00E27A35" w:rsidP="0071379B">
      <w:pPr>
        <w:pStyle w:val="InfoBlue"/>
      </w:pPr>
      <w:r w:rsidRPr="0071379B">
        <w:t>[</w:t>
      </w:r>
      <w:proofErr w:type="spellStart"/>
      <w:r w:rsidRPr="0071379B">
        <w:t>Esta</w:t>
      </w:r>
      <w:proofErr w:type="spellEnd"/>
      <w:r w:rsidRPr="0071379B">
        <w:t xml:space="preserve"> subseção descreve o que o restante do </w:t>
      </w:r>
      <w:r w:rsidRPr="0071379B">
        <w:rPr>
          <w:rStyle w:val="Forte"/>
        </w:rPr>
        <w:t>Documento de Arquitetura de Software</w:t>
      </w:r>
      <w:r w:rsidRPr="0071379B">
        <w:t xml:space="preserve"> contém e explica como o </w:t>
      </w:r>
      <w:r w:rsidRPr="0071379B">
        <w:rPr>
          <w:rStyle w:val="Forte"/>
        </w:rPr>
        <w:t>Documento de Arquitetura de Software</w:t>
      </w:r>
      <w:r w:rsidRPr="0071379B">
        <w:t xml:space="preserve"> é organizado.]</w:t>
      </w:r>
    </w:p>
    <w:p w14:paraId="67212AA9" w14:textId="35106D55" w:rsidR="00E27A35" w:rsidRPr="003368CE" w:rsidRDefault="00E27A35">
      <w:pPr>
        <w:pStyle w:val="Ttulo1"/>
        <w:rPr>
          <w:lang w:val="pt-BR"/>
        </w:rPr>
      </w:pPr>
      <w:bookmarkStart w:id="10" w:name="_Toc57652598"/>
      <w:r w:rsidRPr="003368CE">
        <w:rPr>
          <w:lang w:val="pt-BR"/>
        </w:rPr>
        <w:t>Representação Arquitetural</w:t>
      </w:r>
      <w:bookmarkEnd w:id="10"/>
      <w:r w:rsidRPr="003368CE">
        <w:rPr>
          <w:lang w:val="pt-BR"/>
        </w:rPr>
        <w:t xml:space="preserve"> </w:t>
      </w:r>
    </w:p>
    <w:p w14:paraId="32BC9A19" w14:textId="28FA5698" w:rsidR="003A1FA6" w:rsidRPr="003368CE" w:rsidRDefault="003A1FA6" w:rsidP="00BB6F4D">
      <w:pPr>
        <w:pStyle w:val="Corpodetexto"/>
        <w:rPr>
          <w:lang w:val="pt-BR"/>
        </w:rPr>
      </w:pPr>
      <w:r w:rsidRPr="003368CE">
        <w:rPr>
          <w:lang w:val="pt-BR"/>
        </w:rPr>
        <w:t xml:space="preserve">A arquitetura definida para o sistema é o padrão MVC </w:t>
      </w:r>
      <w:r w:rsidR="003368CE" w:rsidRPr="003368CE">
        <w:rPr>
          <w:lang w:val="pt-BR"/>
        </w:rPr>
        <w:t>n</w:t>
      </w:r>
      <w:r w:rsidRPr="003368CE">
        <w:rPr>
          <w:lang w:val="pt-BR"/>
        </w:rPr>
        <w:t xml:space="preserve">a plataforma Web. A arquitetura foi </w:t>
      </w:r>
      <w:r w:rsidR="003368CE" w:rsidRPr="003368CE">
        <w:rPr>
          <w:lang w:val="pt-BR"/>
        </w:rPr>
        <w:t>definida</w:t>
      </w:r>
      <w:r w:rsidRPr="003368CE">
        <w:rPr>
          <w:lang w:val="pt-BR"/>
        </w:rPr>
        <w:t xml:space="preserve"> com base no conhecimento dos envolvidos</w:t>
      </w:r>
      <w:r w:rsidR="003368CE" w:rsidRPr="003368CE">
        <w:rPr>
          <w:lang w:val="pt-BR"/>
        </w:rPr>
        <w:t xml:space="preserve"> técnicos</w:t>
      </w:r>
      <w:r w:rsidRPr="003368CE">
        <w:rPr>
          <w:lang w:val="pt-BR"/>
        </w:rPr>
        <w:t xml:space="preserve"> do projeto e segundo os atributos de qualidade escolhidos, como </w:t>
      </w:r>
      <w:proofErr w:type="spellStart"/>
      <w:r w:rsidRPr="003368CE">
        <w:rPr>
          <w:lang w:val="pt-BR"/>
        </w:rPr>
        <w:t>testabilidade</w:t>
      </w:r>
      <w:proofErr w:type="spellEnd"/>
      <w:r w:rsidRPr="003368CE">
        <w:rPr>
          <w:lang w:val="pt-BR"/>
        </w:rPr>
        <w:t xml:space="preserve">, modularidade, </w:t>
      </w:r>
      <w:proofErr w:type="spellStart"/>
      <w:r w:rsidR="003368CE" w:rsidRPr="003368CE">
        <w:rPr>
          <w:lang w:val="pt-BR"/>
        </w:rPr>
        <w:t>modificabilidade</w:t>
      </w:r>
      <w:proofErr w:type="spellEnd"/>
      <w:r w:rsidR="003368CE" w:rsidRPr="003368CE">
        <w:rPr>
          <w:lang w:val="pt-BR"/>
        </w:rPr>
        <w:t xml:space="preserve"> e usabilidade.</w:t>
      </w:r>
    </w:p>
    <w:p w14:paraId="056FE879" w14:textId="77777777" w:rsidR="00CF475A" w:rsidRPr="003368CE" w:rsidRDefault="00CF475A" w:rsidP="00BB6F4D">
      <w:pPr>
        <w:pStyle w:val="Corpodetexto"/>
        <w:rPr>
          <w:lang w:val="pt-BR"/>
        </w:rPr>
      </w:pPr>
    </w:p>
    <w:tbl>
      <w:tblPr>
        <w:tblStyle w:val="TabeladeGrade4-nfase51"/>
        <w:tblW w:w="0" w:type="auto"/>
        <w:tblBorders>
          <w:top w:val="single" w:sz="2" w:space="0" w:color="8EAADB"/>
          <w:left w:val="none" w:sz="0" w:space="0" w:color="auto"/>
          <w:bottom w:val="single" w:sz="2" w:space="0" w:color="8EAADB"/>
          <w:right w:val="none" w:sz="0" w:space="0" w:color="auto"/>
          <w:insideH w:val="single" w:sz="2" w:space="0" w:color="8EAADB"/>
          <w:insideV w:val="single" w:sz="2" w:space="0" w:color="8EAADB"/>
        </w:tblBorders>
        <w:tblLook w:val="04A0" w:firstRow="1" w:lastRow="0" w:firstColumn="1" w:lastColumn="0" w:noHBand="0" w:noVBand="1"/>
      </w:tblPr>
      <w:tblGrid>
        <w:gridCol w:w="1673"/>
        <w:gridCol w:w="1662"/>
        <w:gridCol w:w="1957"/>
        <w:gridCol w:w="3843"/>
      </w:tblGrid>
      <w:tr w:rsidR="00CF475A" w:rsidRPr="003368CE" w14:paraId="087F0B89" w14:textId="77777777" w:rsidTr="004D6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262626" w:themeFill="text1" w:themeFillTint="D9"/>
            <w:vAlign w:val="center"/>
          </w:tcPr>
          <w:p w14:paraId="31361DE2" w14:textId="77777777" w:rsidR="00CF475A" w:rsidRPr="004D614A" w:rsidRDefault="00CF475A" w:rsidP="000A49D1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D614A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1393" w:type="dxa"/>
            <w:shd w:val="clear" w:color="auto" w:fill="262626" w:themeFill="text1" w:themeFillTint="D9"/>
            <w:vAlign w:val="center"/>
          </w:tcPr>
          <w:p w14:paraId="04253C39" w14:textId="77777777" w:rsidR="00CF475A" w:rsidRPr="004D614A" w:rsidRDefault="00CF475A" w:rsidP="000A49D1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D614A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1957" w:type="dxa"/>
            <w:shd w:val="clear" w:color="auto" w:fill="262626" w:themeFill="text1" w:themeFillTint="D9"/>
            <w:vAlign w:val="center"/>
          </w:tcPr>
          <w:p w14:paraId="2384175F" w14:textId="77777777" w:rsidR="00CF475A" w:rsidRPr="004D614A" w:rsidRDefault="00CF475A" w:rsidP="000A49D1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D614A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3843" w:type="dxa"/>
            <w:shd w:val="clear" w:color="auto" w:fill="262626" w:themeFill="text1" w:themeFillTint="D9"/>
            <w:vAlign w:val="center"/>
          </w:tcPr>
          <w:p w14:paraId="1D8167FD" w14:textId="77777777" w:rsidR="00CF475A" w:rsidRPr="004D614A" w:rsidRDefault="00CF475A" w:rsidP="000A49D1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D614A">
              <w:rPr>
                <w:rFonts w:cs="Arial"/>
                <w:color w:val="FFFFFF" w:themeColor="background1"/>
                <w:sz w:val="20"/>
                <w:szCs w:val="20"/>
              </w:rPr>
              <w:t>Modelo da MDS</w:t>
            </w:r>
          </w:p>
        </w:tc>
      </w:tr>
      <w:tr w:rsidR="00CF475A" w:rsidRPr="003368CE" w14:paraId="3C3066BA" w14:textId="77777777" w:rsidTr="00CF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0CEA4A35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Lógica</w:t>
            </w:r>
          </w:p>
        </w:tc>
        <w:tc>
          <w:tcPr>
            <w:tcW w:w="1393" w:type="dxa"/>
            <w:shd w:val="clear" w:color="auto" w:fill="auto"/>
          </w:tcPr>
          <w:p w14:paraId="132D9904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Analistas</w:t>
            </w:r>
          </w:p>
        </w:tc>
        <w:tc>
          <w:tcPr>
            <w:tcW w:w="1957" w:type="dxa"/>
            <w:shd w:val="clear" w:color="auto" w:fill="auto"/>
          </w:tcPr>
          <w:p w14:paraId="5753E60C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Realização dos Casos de Uso</w:t>
            </w:r>
          </w:p>
        </w:tc>
        <w:tc>
          <w:tcPr>
            <w:tcW w:w="3843" w:type="dxa"/>
            <w:shd w:val="clear" w:color="auto" w:fill="auto"/>
          </w:tcPr>
          <w:p w14:paraId="48AD5205" w14:textId="77777777" w:rsidR="00CF475A" w:rsidRPr="003368CE" w:rsidRDefault="00CF475A" w:rsidP="000A49D1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F475A" w:rsidRPr="003368CE" w14:paraId="1BE84EB4" w14:textId="77777777" w:rsidTr="00CF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27E1D067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Processo</w:t>
            </w:r>
          </w:p>
        </w:tc>
        <w:tc>
          <w:tcPr>
            <w:tcW w:w="1393" w:type="dxa"/>
            <w:shd w:val="clear" w:color="auto" w:fill="F3F7FB"/>
          </w:tcPr>
          <w:p w14:paraId="1D04C94D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Integradores</w:t>
            </w:r>
          </w:p>
        </w:tc>
        <w:tc>
          <w:tcPr>
            <w:tcW w:w="1957" w:type="dxa"/>
            <w:shd w:val="clear" w:color="auto" w:fill="F3F7FB"/>
          </w:tcPr>
          <w:p w14:paraId="5BAB4632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Performance, Escalabilidade, Concorrência</w:t>
            </w:r>
          </w:p>
        </w:tc>
        <w:tc>
          <w:tcPr>
            <w:tcW w:w="3843" w:type="dxa"/>
            <w:shd w:val="clear" w:color="auto" w:fill="F3F7FB"/>
          </w:tcPr>
          <w:p w14:paraId="54B0C0FB" w14:textId="77777777" w:rsidR="00CF475A" w:rsidRPr="003368CE" w:rsidRDefault="00CF475A" w:rsidP="000A49D1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F475A" w:rsidRPr="003368CE" w14:paraId="060DE400" w14:textId="77777777" w:rsidTr="00CF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3A2009FC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Implementação</w:t>
            </w:r>
          </w:p>
        </w:tc>
        <w:tc>
          <w:tcPr>
            <w:tcW w:w="1393" w:type="dxa"/>
            <w:shd w:val="clear" w:color="auto" w:fill="auto"/>
          </w:tcPr>
          <w:p w14:paraId="7A2BE408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Programadores</w:t>
            </w:r>
          </w:p>
        </w:tc>
        <w:tc>
          <w:tcPr>
            <w:tcW w:w="1957" w:type="dxa"/>
            <w:shd w:val="clear" w:color="auto" w:fill="auto"/>
          </w:tcPr>
          <w:p w14:paraId="00D7FECC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Componentes de Software</w:t>
            </w:r>
          </w:p>
        </w:tc>
        <w:tc>
          <w:tcPr>
            <w:tcW w:w="3843" w:type="dxa"/>
            <w:shd w:val="clear" w:color="auto" w:fill="auto"/>
          </w:tcPr>
          <w:p w14:paraId="79567D32" w14:textId="77777777" w:rsidR="00CF475A" w:rsidRPr="003368CE" w:rsidRDefault="00CF475A" w:rsidP="000A49D1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F475A" w:rsidRPr="003368CE" w14:paraId="10D2DAF0" w14:textId="77777777" w:rsidTr="00CF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5DF0842D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lastRenderedPageBreak/>
              <w:t>Implantação</w:t>
            </w:r>
          </w:p>
        </w:tc>
        <w:tc>
          <w:tcPr>
            <w:tcW w:w="1393" w:type="dxa"/>
            <w:shd w:val="clear" w:color="auto" w:fill="F3F7FB"/>
          </w:tcPr>
          <w:p w14:paraId="6F0BAAAE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Gerência de Configuração</w:t>
            </w:r>
          </w:p>
        </w:tc>
        <w:tc>
          <w:tcPr>
            <w:tcW w:w="1957" w:type="dxa"/>
            <w:shd w:val="clear" w:color="auto" w:fill="F3F7FB"/>
          </w:tcPr>
          <w:p w14:paraId="2D9FCA7A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Nodos físicos</w:t>
            </w:r>
          </w:p>
        </w:tc>
        <w:tc>
          <w:tcPr>
            <w:tcW w:w="3843" w:type="dxa"/>
            <w:shd w:val="clear" w:color="auto" w:fill="F3F7FB"/>
          </w:tcPr>
          <w:p w14:paraId="66276822" w14:textId="77777777" w:rsidR="00CF475A" w:rsidRPr="003368CE" w:rsidRDefault="00CF475A" w:rsidP="000A49D1">
            <w:pPr>
              <w:pStyle w:val="CTMISPargrafo"/>
              <w:shd w:val="clear" w:color="auto" w:fill="auto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F475A" w:rsidRPr="003368CE" w14:paraId="460C867C" w14:textId="77777777" w:rsidTr="00CF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0425E2F6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Caso de Uso</w:t>
            </w:r>
          </w:p>
        </w:tc>
        <w:tc>
          <w:tcPr>
            <w:tcW w:w="1393" w:type="dxa"/>
            <w:shd w:val="clear" w:color="auto" w:fill="auto"/>
          </w:tcPr>
          <w:p w14:paraId="3C80AC91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Todos</w:t>
            </w:r>
          </w:p>
        </w:tc>
        <w:tc>
          <w:tcPr>
            <w:tcW w:w="1957" w:type="dxa"/>
            <w:shd w:val="clear" w:color="auto" w:fill="auto"/>
          </w:tcPr>
          <w:p w14:paraId="2F690F2B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Requisitos funcionais</w:t>
            </w:r>
          </w:p>
        </w:tc>
        <w:tc>
          <w:tcPr>
            <w:tcW w:w="3843" w:type="dxa"/>
            <w:shd w:val="clear" w:color="auto" w:fill="auto"/>
          </w:tcPr>
          <w:p w14:paraId="6C77ABF3" w14:textId="77777777" w:rsidR="00CF475A" w:rsidRPr="003368CE" w:rsidRDefault="00CF475A" w:rsidP="000A49D1">
            <w:pPr>
              <w:pStyle w:val="CTMISPargrafo"/>
              <w:shd w:val="clear" w:color="auto" w:fill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CF475A" w:rsidRPr="003368CE" w14:paraId="30CFA1FD" w14:textId="77777777" w:rsidTr="00CF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69900A9A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Dados</w:t>
            </w:r>
          </w:p>
        </w:tc>
        <w:tc>
          <w:tcPr>
            <w:tcW w:w="1393" w:type="dxa"/>
            <w:shd w:val="clear" w:color="auto" w:fill="F3F7FB"/>
          </w:tcPr>
          <w:p w14:paraId="55F3A1B1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Especialistas em dados</w:t>
            </w:r>
          </w:p>
          <w:p w14:paraId="7E8EE4C7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Administradores de dados</w:t>
            </w:r>
          </w:p>
        </w:tc>
        <w:tc>
          <w:tcPr>
            <w:tcW w:w="1957" w:type="dxa"/>
            <w:shd w:val="clear" w:color="auto" w:fill="F3F7FB"/>
          </w:tcPr>
          <w:p w14:paraId="4AEBB28F" w14:textId="77777777" w:rsidR="00CF475A" w:rsidRPr="00467D74" w:rsidRDefault="00CF475A" w:rsidP="000A49D1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  <w:r w:rsidRPr="00467D74">
              <w:rPr>
                <w:rFonts w:cs="Arial"/>
                <w:color w:val="auto"/>
                <w:sz w:val="20"/>
                <w:szCs w:val="20"/>
              </w:rPr>
              <w:t>Persistência de dados</w:t>
            </w:r>
          </w:p>
        </w:tc>
        <w:tc>
          <w:tcPr>
            <w:tcW w:w="3843" w:type="dxa"/>
            <w:shd w:val="clear" w:color="auto" w:fill="F3F7FB"/>
          </w:tcPr>
          <w:p w14:paraId="4F2DF2FD" w14:textId="77777777" w:rsidR="00CF475A" w:rsidRPr="003368CE" w:rsidRDefault="00CF475A" w:rsidP="000A49D1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B071B63" w14:textId="2EC63870" w:rsidR="00BB6F4D" w:rsidRPr="003368CE" w:rsidRDefault="00CF475A" w:rsidP="00BB6F4D">
      <w:pPr>
        <w:pStyle w:val="Corpodetexto"/>
        <w:rPr>
          <w:lang w:val="pt-BR"/>
        </w:rPr>
      </w:pPr>
      <w:r w:rsidRPr="003368CE">
        <w:rPr>
          <w:lang w:val="pt-BR"/>
        </w:rPr>
        <w:t xml:space="preserve"> </w:t>
      </w:r>
    </w:p>
    <w:p w14:paraId="5BB0397E" w14:textId="77777777" w:rsidR="00BB6F4D" w:rsidRPr="003368CE" w:rsidRDefault="00BB6F4D" w:rsidP="00BB6F4D">
      <w:pPr>
        <w:pStyle w:val="Corpodetexto"/>
        <w:rPr>
          <w:lang w:val="pt-BR"/>
        </w:rPr>
      </w:pPr>
    </w:p>
    <w:p w14:paraId="7E6E869C" w14:textId="7A869ABE" w:rsidR="00E27A35" w:rsidRPr="003368CE" w:rsidRDefault="00442EB7" w:rsidP="0071379B">
      <w:pPr>
        <w:pStyle w:val="InfoBlue"/>
      </w:pPr>
      <w:r w:rsidRPr="003368CE">
        <w:t>Visão de Caso de Uso</w:t>
      </w:r>
    </w:p>
    <w:p w14:paraId="18EB72F2" w14:textId="3E17F95C" w:rsidR="00BB6F4D" w:rsidRPr="003368CE" w:rsidRDefault="00BB6F4D" w:rsidP="00BB6F4D">
      <w:pPr>
        <w:pStyle w:val="Corpodetexto"/>
        <w:rPr>
          <w:lang w:val="pt-BR"/>
        </w:rPr>
      </w:pPr>
      <w:r w:rsidRPr="003368CE">
        <w:rPr>
          <w:lang w:val="pt-BR"/>
        </w:rPr>
        <w:t>Apresenta funcionalidades importantes</w:t>
      </w:r>
    </w:p>
    <w:p w14:paraId="7B4C36DA" w14:textId="445209F9" w:rsidR="00BB6F4D" w:rsidRPr="003368CE" w:rsidRDefault="00BB6F4D" w:rsidP="00BB6F4D">
      <w:pPr>
        <w:pStyle w:val="Corpodetexto"/>
        <w:rPr>
          <w:lang w:val="pt-BR"/>
        </w:rPr>
      </w:pPr>
      <w:r w:rsidRPr="003368CE">
        <w:rPr>
          <w:lang w:val="pt-BR"/>
        </w:rPr>
        <w:t>Visão de Processos</w:t>
      </w:r>
    </w:p>
    <w:p w14:paraId="2C8D8012" w14:textId="38C60A2D" w:rsidR="00BB6F4D" w:rsidRPr="003368CE" w:rsidRDefault="00BB6F4D" w:rsidP="00BB6F4D">
      <w:pPr>
        <w:pStyle w:val="Corpodetexto"/>
        <w:rPr>
          <w:lang w:val="pt-BR"/>
        </w:rPr>
      </w:pPr>
      <w:r w:rsidRPr="003368CE">
        <w:rPr>
          <w:lang w:val="pt-BR"/>
        </w:rPr>
        <w:t>Visão Lógica</w:t>
      </w:r>
    </w:p>
    <w:p w14:paraId="20812C54" w14:textId="6ECED6D2" w:rsidR="00BB6F4D" w:rsidRPr="003368CE" w:rsidRDefault="00BB6F4D" w:rsidP="00BB6F4D">
      <w:pPr>
        <w:pStyle w:val="Corpodetexto"/>
        <w:rPr>
          <w:lang w:val="pt-BR"/>
        </w:rPr>
      </w:pPr>
      <w:r w:rsidRPr="003368CE">
        <w:rPr>
          <w:lang w:val="pt-BR"/>
        </w:rPr>
        <w:t>Descreve as classes do projeto e seus relacionamentos apresentando a organização</w:t>
      </w:r>
    </w:p>
    <w:p w14:paraId="0645C675" w14:textId="52ECB390" w:rsidR="00BB6F4D" w:rsidRPr="003368CE" w:rsidRDefault="00BB6F4D" w:rsidP="00BB6F4D">
      <w:pPr>
        <w:pStyle w:val="Corpodetexto"/>
        <w:rPr>
          <w:lang w:val="pt-BR"/>
        </w:rPr>
      </w:pPr>
      <w:r w:rsidRPr="003368CE">
        <w:rPr>
          <w:lang w:val="pt-BR"/>
        </w:rPr>
        <w:t>Visão Componentes/Pacotes</w:t>
      </w:r>
    </w:p>
    <w:p w14:paraId="5DB16BEF" w14:textId="77777777" w:rsidR="00BB6F4D" w:rsidRPr="003368CE" w:rsidRDefault="00BB6F4D" w:rsidP="00BB6F4D">
      <w:pPr>
        <w:pStyle w:val="Corpodetexto"/>
        <w:rPr>
          <w:lang w:val="pt-BR"/>
        </w:rPr>
      </w:pPr>
    </w:p>
    <w:p w14:paraId="712EFA1E" w14:textId="7B12759B" w:rsidR="00E27A35" w:rsidRPr="003368CE" w:rsidRDefault="00E27A35">
      <w:pPr>
        <w:pStyle w:val="Ttulo1"/>
        <w:rPr>
          <w:lang w:val="pt-BR"/>
        </w:rPr>
      </w:pPr>
      <w:bookmarkStart w:id="11" w:name="_Toc57652599"/>
      <w:r w:rsidRPr="003368CE">
        <w:rPr>
          <w:lang w:val="pt-BR"/>
        </w:rPr>
        <w:t>Restrições e Metas Arquiteturais</w:t>
      </w:r>
      <w:bookmarkEnd w:id="11"/>
      <w:r w:rsidRPr="003368CE">
        <w:rPr>
          <w:lang w:val="pt-BR"/>
        </w:rPr>
        <w:t xml:space="preserve"> </w:t>
      </w:r>
    </w:p>
    <w:p w14:paraId="7DCF0F80" w14:textId="59EC4A42" w:rsidR="00CF475A" w:rsidRPr="003368CE" w:rsidRDefault="00385465" w:rsidP="00CF475A">
      <w:pPr>
        <w:pStyle w:val="Corpodetexto"/>
        <w:numPr>
          <w:ilvl w:val="0"/>
          <w:numId w:val="22"/>
        </w:numPr>
        <w:rPr>
          <w:lang w:val="pt-BR"/>
        </w:rPr>
      </w:pPr>
      <w:r w:rsidRPr="003368CE">
        <w:rPr>
          <w:lang w:val="pt-BR"/>
        </w:rPr>
        <w:t>Estrutura MVC;</w:t>
      </w:r>
    </w:p>
    <w:p w14:paraId="208B5DBE" w14:textId="68948A43" w:rsidR="00385465" w:rsidRPr="003368CE" w:rsidRDefault="00385465" w:rsidP="00CF475A">
      <w:pPr>
        <w:pStyle w:val="Corpodetexto"/>
        <w:numPr>
          <w:ilvl w:val="0"/>
          <w:numId w:val="22"/>
        </w:numPr>
        <w:rPr>
          <w:lang w:val="pt-BR"/>
        </w:rPr>
      </w:pPr>
      <w:r w:rsidRPr="003368CE">
        <w:rPr>
          <w:lang w:val="pt-BR"/>
        </w:rPr>
        <w:t xml:space="preserve">Linguagem </w:t>
      </w:r>
      <w:r w:rsidR="00CF475A" w:rsidRPr="003368CE">
        <w:rPr>
          <w:lang w:val="pt-BR"/>
        </w:rPr>
        <w:t xml:space="preserve">de programação PHP e </w:t>
      </w:r>
      <w:proofErr w:type="spellStart"/>
      <w:r w:rsidR="00CF475A" w:rsidRPr="003368CE">
        <w:rPr>
          <w:lang w:val="pt-BR"/>
        </w:rPr>
        <w:t>JavaScrip</w:t>
      </w:r>
      <w:proofErr w:type="spellEnd"/>
      <w:r w:rsidR="00CF475A" w:rsidRPr="003368CE">
        <w:rPr>
          <w:lang w:val="pt-BR"/>
        </w:rPr>
        <w:t>;</w:t>
      </w:r>
    </w:p>
    <w:p w14:paraId="3CAF7A5F" w14:textId="25447709" w:rsidR="00CF475A" w:rsidRPr="003368CE" w:rsidRDefault="00CF475A" w:rsidP="00CF475A">
      <w:pPr>
        <w:pStyle w:val="Corpodetexto"/>
        <w:numPr>
          <w:ilvl w:val="0"/>
          <w:numId w:val="22"/>
        </w:numPr>
        <w:rPr>
          <w:lang w:val="pt-BR"/>
        </w:rPr>
      </w:pPr>
      <w:r w:rsidRPr="003368CE">
        <w:rPr>
          <w:lang w:val="pt-BR"/>
        </w:rPr>
        <w:t xml:space="preserve">Bancos de dados </w:t>
      </w:r>
      <w:proofErr w:type="spellStart"/>
      <w:r w:rsidRPr="003368CE">
        <w:rPr>
          <w:lang w:val="pt-BR"/>
        </w:rPr>
        <w:t>MySql</w:t>
      </w:r>
      <w:proofErr w:type="spellEnd"/>
      <w:r w:rsidRPr="003368CE">
        <w:rPr>
          <w:lang w:val="pt-BR"/>
        </w:rPr>
        <w:t>;</w:t>
      </w:r>
    </w:p>
    <w:tbl>
      <w:tblPr>
        <w:tblStyle w:val="TabeladeLista4-nfase51"/>
        <w:tblW w:w="9322" w:type="dxa"/>
        <w:tblBorders>
          <w:top w:val="single" w:sz="2" w:space="0" w:color="8EAADB" w:themeColor="accent1" w:themeTint="99"/>
          <w:left w:val="none" w:sz="0" w:space="0" w:color="auto"/>
          <w:bottom w:val="single" w:sz="2" w:space="0" w:color="8EAADB" w:themeColor="accent1" w:themeTint="99"/>
          <w:right w:val="none" w:sz="0" w:space="0" w:color="auto"/>
          <w:insideH w:val="single" w:sz="2" w:space="0" w:color="8EAADB" w:themeColor="accent1" w:themeTint="99"/>
          <w:insideV w:val="single" w:sz="2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3368CE" w:rsidRPr="003368CE" w14:paraId="2CA979FB" w14:textId="77777777" w:rsidTr="006D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  <w:vAlign w:val="center"/>
          </w:tcPr>
          <w:p w14:paraId="1F4BBDAB" w14:textId="77777777" w:rsidR="003368CE" w:rsidRPr="003368CE" w:rsidRDefault="003368CE" w:rsidP="000A49D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B3838" w:themeFill="background2" w:themeFillShade="40"/>
            <w:vAlign w:val="center"/>
          </w:tcPr>
          <w:p w14:paraId="37B81925" w14:textId="77777777" w:rsidR="003368CE" w:rsidRPr="003368CE" w:rsidRDefault="003368CE" w:rsidP="000A4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Solução</w:t>
            </w:r>
          </w:p>
        </w:tc>
      </w:tr>
      <w:tr w:rsidR="003368CE" w:rsidRPr="003368CE" w14:paraId="392B9E45" w14:textId="77777777" w:rsidTr="000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7CB96E58" w14:textId="77777777" w:rsidR="003368CE" w:rsidRPr="003368CE" w:rsidRDefault="003368CE" w:rsidP="000A49D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0CB0FD7" w14:textId="5259B95A" w:rsidR="003368CE" w:rsidRPr="006D2A48" w:rsidRDefault="003368CE" w:rsidP="000A49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 w:eastAsia="pt-BR"/>
              </w:rPr>
            </w:pPr>
            <w:r w:rsidRPr="006D2A4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 w:eastAsia="pt-BR"/>
              </w:rPr>
              <w:t xml:space="preserve">PHP e </w:t>
            </w:r>
            <w:proofErr w:type="spellStart"/>
            <w:r w:rsidRPr="006D2A4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 w:eastAsia="pt-BR"/>
              </w:rPr>
              <w:t>JavaScript</w:t>
            </w:r>
            <w:proofErr w:type="spellEnd"/>
          </w:p>
        </w:tc>
      </w:tr>
      <w:tr w:rsidR="003368CE" w:rsidRPr="003368CE" w14:paraId="286232C1" w14:textId="77777777" w:rsidTr="000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59639DF3" w14:textId="77777777" w:rsidR="003368CE" w:rsidRPr="003368CE" w:rsidRDefault="003368CE" w:rsidP="000A49D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DAF47CC" w14:textId="3011A117" w:rsidR="003368CE" w:rsidRPr="006D2A48" w:rsidRDefault="003368CE" w:rsidP="000A49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 w:eastAsia="pt-BR"/>
              </w:rPr>
            </w:pPr>
            <w:r w:rsidRPr="006D2A4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 w:eastAsia="pt-BR"/>
              </w:rPr>
              <w:t>Web</w:t>
            </w:r>
          </w:p>
        </w:tc>
      </w:tr>
      <w:tr w:rsidR="003368CE" w:rsidRPr="003368CE" w14:paraId="509D9AFE" w14:textId="77777777" w:rsidTr="000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5A41E131" w14:textId="77777777" w:rsidR="003368CE" w:rsidRPr="003368CE" w:rsidRDefault="003368CE" w:rsidP="000A49D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14:paraId="2C68EECB" w14:textId="77777777" w:rsidR="003368CE" w:rsidRPr="003368CE" w:rsidRDefault="003368CE" w:rsidP="000A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pt-BR" w:eastAsia="pt-BR"/>
              </w:rPr>
            </w:pPr>
            <w:r w:rsidRPr="003368CE">
              <w:rPr>
                <w:rFonts w:ascii="Arial" w:eastAsia="Times New Roman" w:hAnsi="Arial" w:cs="Arial"/>
                <w:color w:val="FF0000"/>
                <w:sz w:val="20"/>
                <w:szCs w:val="20"/>
                <w:lang w:val="pt-BR" w:eastAsia="pt-BR"/>
              </w:rPr>
              <w:t>[Especificar a necessidade de segurança e as características básicas da segurança.]</w:t>
            </w:r>
          </w:p>
        </w:tc>
      </w:tr>
      <w:tr w:rsidR="003368CE" w:rsidRPr="003368CE" w14:paraId="2DC4CD54" w14:textId="77777777" w:rsidTr="000A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494FD36C" w14:textId="77777777" w:rsidR="003368CE" w:rsidRPr="003368CE" w:rsidRDefault="003368CE" w:rsidP="000A49D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14:paraId="166EA536" w14:textId="62309334" w:rsidR="003368CE" w:rsidRPr="003368CE" w:rsidRDefault="006D2A48" w:rsidP="000A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pt-BR" w:eastAsia="pt-BR"/>
              </w:rPr>
            </w:pPr>
            <w:proofErr w:type="spellStart"/>
            <w:r w:rsidRPr="006D2A4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 w:eastAsia="pt-BR"/>
              </w:rPr>
              <w:t>MySql</w:t>
            </w:r>
            <w:proofErr w:type="spellEnd"/>
          </w:p>
        </w:tc>
      </w:tr>
      <w:tr w:rsidR="003368CE" w:rsidRPr="003368CE" w14:paraId="0C4FB6C9" w14:textId="77777777" w:rsidTr="000A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7205D8A5" w14:textId="77777777" w:rsidR="003368CE" w:rsidRPr="003368CE" w:rsidRDefault="003368CE" w:rsidP="000A49D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68CE">
              <w:rPr>
                <w:rFonts w:ascii="Arial" w:hAnsi="Arial" w:cs="Arial"/>
                <w:sz w:val="20"/>
                <w:szCs w:val="20"/>
                <w:lang w:val="pt-BR"/>
              </w:rPr>
              <w:t>Internacionalização (i18n)</w:t>
            </w:r>
          </w:p>
        </w:tc>
        <w:tc>
          <w:tcPr>
            <w:tcW w:w="6520" w:type="dxa"/>
            <w:shd w:val="clear" w:color="auto" w:fill="auto"/>
          </w:tcPr>
          <w:p w14:paraId="65551691" w14:textId="77777777" w:rsidR="003368CE" w:rsidRPr="003368CE" w:rsidRDefault="003368CE" w:rsidP="000A49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pt-BR" w:eastAsia="pt-BR"/>
              </w:rPr>
            </w:pPr>
            <w:r w:rsidRPr="003368CE">
              <w:rPr>
                <w:rFonts w:ascii="Arial" w:eastAsia="Times New Roman" w:hAnsi="Arial" w:cs="Arial"/>
                <w:color w:val="FF0000"/>
                <w:sz w:val="20"/>
                <w:szCs w:val="20"/>
                <w:lang w:val="pt-BR" w:eastAsia="pt-BR"/>
              </w:rPr>
              <w:t>[Especificar a necessidade de internacionalização/localização na aplicação.]</w:t>
            </w:r>
          </w:p>
        </w:tc>
      </w:tr>
    </w:tbl>
    <w:p w14:paraId="4E97595A" w14:textId="77777777" w:rsidR="003368CE" w:rsidRPr="003368CE" w:rsidRDefault="003368CE" w:rsidP="003368CE">
      <w:pPr>
        <w:pStyle w:val="Corpodetexto"/>
        <w:rPr>
          <w:lang w:val="pt-BR"/>
        </w:rPr>
      </w:pPr>
    </w:p>
    <w:p w14:paraId="18B7C6DB" w14:textId="0246ADEA" w:rsidR="00E27A35" w:rsidRPr="003368CE" w:rsidRDefault="00E27A35">
      <w:pPr>
        <w:pStyle w:val="Ttulo1"/>
        <w:rPr>
          <w:lang w:val="pt-BR"/>
        </w:rPr>
      </w:pPr>
      <w:bookmarkStart w:id="12" w:name="_Toc57652600"/>
      <w:r w:rsidRPr="003368CE">
        <w:rPr>
          <w:lang w:val="pt-BR"/>
        </w:rPr>
        <w:t>Visão de Casos de Uso</w:t>
      </w:r>
      <w:bookmarkEnd w:id="12"/>
      <w:r w:rsidRPr="003368CE">
        <w:rPr>
          <w:lang w:val="pt-BR"/>
        </w:rPr>
        <w:t xml:space="preserve"> </w:t>
      </w:r>
    </w:p>
    <w:p w14:paraId="1A98C42A" w14:textId="60B0C6AE" w:rsidR="004D614A" w:rsidRDefault="004D614A" w:rsidP="004D614A">
      <w:pPr>
        <w:pStyle w:val="Corpodetexto"/>
        <w:rPr>
          <w:lang w:val="pt-BR"/>
        </w:rPr>
      </w:pPr>
      <w:r>
        <w:rPr>
          <w:lang w:val="pt-BR"/>
        </w:rPr>
        <w:t>Nesta sessão está presente os casos de usos significativos para a arquitetura do sistema.</w:t>
      </w:r>
    </w:p>
    <w:p w14:paraId="010AC9A4" w14:textId="47F35013" w:rsidR="003D2D2D" w:rsidRDefault="003D2D2D" w:rsidP="003D2D2D">
      <w:pPr>
        <w:pStyle w:val="Corpodetexto"/>
        <w:rPr>
          <w:lang w:val="pt-BR"/>
        </w:rPr>
      </w:pPr>
      <w:r w:rsidRPr="003D2D2D">
        <w:rPr>
          <w:lang w:val="pt-BR"/>
        </w:rPr>
        <w:lastRenderedPageBreak/>
        <w:t>Esta seção lista as especificações centrais e significantes para a arquitetura do sistema</w:t>
      </w:r>
      <w:r>
        <w:rPr>
          <w:lang w:val="pt-BR"/>
        </w:rPr>
        <w:t>, os itens em negritos desta seção são os casos de uso central</w:t>
      </w:r>
      <w:r w:rsidRPr="003D2D2D">
        <w:rPr>
          <w:lang w:val="pt-BR"/>
        </w:rPr>
        <w:t>.</w:t>
      </w:r>
    </w:p>
    <w:p w14:paraId="782A2586" w14:textId="063D2F9E" w:rsidR="003D2D2D" w:rsidRDefault="003D2D2D" w:rsidP="003D2D2D">
      <w:pPr>
        <w:pStyle w:val="Corpodetexto"/>
        <w:rPr>
          <w:lang w:val="pt-BR"/>
        </w:rPr>
      </w:pPr>
      <w:r w:rsidRPr="003D2D2D">
        <w:rPr>
          <w:lang w:val="pt-BR"/>
        </w:rPr>
        <w:t xml:space="preserve"> Lista de casos de uso do sistema:</w:t>
      </w:r>
    </w:p>
    <w:p w14:paraId="68BEE6AF" w14:textId="75C60DAF" w:rsidR="003D2D2D" w:rsidRDefault="00C47D3F" w:rsidP="003D2D2D">
      <w:pPr>
        <w:pStyle w:val="Corpodetexto"/>
        <w:numPr>
          <w:ilvl w:val="0"/>
          <w:numId w:val="37"/>
        </w:numPr>
        <w:rPr>
          <w:lang w:val="pt-BR"/>
        </w:rPr>
      </w:pPr>
      <w:r>
        <w:rPr>
          <w:lang w:val="pt-BR"/>
        </w:rPr>
        <w:t>Criar Conta</w:t>
      </w:r>
    </w:p>
    <w:p w14:paraId="4A07E4B1" w14:textId="0852A4BC" w:rsidR="00C47D3F" w:rsidRPr="003D2D2D" w:rsidRDefault="00C47D3F" w:rsidP="003D2D2D">
      <w:pPr>
        <w:pStyle w:val="Corpodetexto"/>
        <w:numPr>
          <w:ilvl w:val="0"/>
          <w:numId w:val="37"/>
        </w:numPr>
        <w:rPr>
          <w:lang w:val="pt-BR"/>
        </w:rPr>
      </w:pPr>
      <w:r>
        <w:rPr>
          <w:lang w:val="pt-BR"/>
        </w:rPr>
        <w:t>Recuperar Conta</w:t>
      </w:r>
    </w:p>
    <w:p w14:paraId="7EA4AAED" w14:textId="5786F7B4" w:rsidR="003D2D2D" w:rsidRPr="003D2D2D" w:rsidRDefault="003D2D2D" w:rsidP="003D2D2D">
      <w:pPr>
        <w:pStyle w:val="Corpodetexto"/>
        <w:numPr>
          <w:ilvl w:val="0"/>
          <w:numId w:val="37"/>
        </w:numPr>
        <w:rPr>
          <w:lang w:val="pt-BR"/>
        </w:rPr>
      </w:pPr>
      <w:r w:rsidRPr="003D2D2D">
        <w:rPr>
          <w:lang w:val="pt-BR"/>
        </w:rPr>
        <w:t>Realizar Login</w:t>
      </w:r>
    </w:p>
    <w:p w14:paraId="0E3E40C2" w14:textId="0F1DCE57" w:rsidR="003D2D2D" w:rsidRPr="003D2D2D" w:rsidRDefault="003D2D2D" w:rsidP="003D2D2D">
      <w:pPr>
        <w:pStyle w:val="Corpodetexto"/>
        <w:numPr>
          <w:ilvl w:val="0"/>
          <w:numId w:val="37"/>
        </w:numPr>
        <w:rPr>
          <w:lang w:val="pt-BR"/>
        </w:rPr>
      </w:pPr>
      <w:r w:rsidRPr="003D2D2D">
        <w:rPr>
          <w:lang w:val="pt-BR"/>
        </w:rPr>
        <w:t>Deletar Conta</w:t>
      </w:r>
    </w:p>
    <w:p w14:paraId="0547134B" w14:textId="1C108DEB" w:rsidR="003D2D2D" w:rsidRPr="003D2D2D" w:rsidRDefault="003D2D2D" w:rsidP="003D2D2D">
      <w:pPr>
        <w:pStyle w:val="Corpodetexto"/>
        <w:numPr>
          <w:ilvl w:val="0"/>
          <w:numId w:val="37"/>
        </w:numPr>
        <w:rPr>
          <w:b/>
          <w:bCs/>
          <w:lang w:val="pt-BR"/>
        </w:rPr>
      </w:pPr>
      <w:r w:rsidRPr="003D2D2D">
        <w:rPr>
          <w:b/>
          <w:bCs/>
          <w:lang w:val="pt-BR"/>
        </w:rPr>
        <w:t>Exportar Registro das Vacinas</w:t>
      </w:r>
    </w:p>
    <w:p w14:paraId="12BBDC4C" w14:textId="1807B800" w:rsidR="003D2D2D" w:rsidRPr="003D2D2D" w:rsidRDefault="003D2D2D" w:rsidP="003D2D2D">
      <w:pPr>
        <w:pStyle w:val="Corpodetexto"/>
        <w:numPr>
          <w:ilvl w:val="0"/>
          <w:numId w:val="37"/>
        </w:numPr>
        <w:rPr>
          <w:b/>
          <w:bCs/>
          <w:lang w:val="pt-BR"/>
        </w:rPr>
      </w:pPr>
      <w:r w:rsidRPr="003D2D2D">
        <w:rPr>
          <w:b/>
          <w:bCs/>
          <w:lang w:val="pt-BR"/>
        </w:rPr>
        <w:t>Agendar Aplicação Vacina</w:t>
      </w:r>
    </w:p>
    <w:p w14:paraId="4BFEFDFD" w14:textId="3B86C1A5" w:rsidR="003D2D2D" w:rsidRPr="003D2D2D" w:rsidRDefault="003D2D2D" w:rsidP="003D2D2D">
      <w:pPr>
        <w:pStyle w:val="Corpodetexto"/>
        <w:numPr>
          <w:ilvl w:val="0"/>
          <w:numId w:val="37"/>
        </w:numPr>
        <w:rPr>
          <w:lang w:val="pt-BR"/>
        </w:rPr>
      </w:pPr>
      <w:r w:rsidRPr="003D2D2D">
        <w:rPr>
          <w:lang w:val="pt-BR"/>
        </w:rPr>
        <w:t>Editar Registro de Aplicação de Vacina</w:t>
      </w:r>
    </w:p>
    <w:p w14:paraId="1062BD76" w14:textId="64829F09" w:rsidR="003D2D2D" w:rsidRPr="003D2D2D" w:rsidRDefault="003D2D2D" w:rsidP="003D2D2D">
      <w:pPr>
        <w:pStyle w:val="Corpodetexto"/>
        <w:numPr>
          <w:ilvl w:val="0"/>
          <w:numId w:val="37"/>
        </w:numPr>
        <w:rPr>
          <w:b/>
          <w:bCs/>
          <w:lang w:val="pt-BR"/>
        </w:rPr>
      </w:pPr>
      <w:r w:rsidRPr="003D2D2D">
        <w:rPr>
          <w:b/>
          <w:bCs/>
          <w:lang w:val="pt-BR"/>
        </w:rPr>
        <w:t>Registrar Aplicação de Vacina</w:t>
      </w:r>
    </w:p>
    <w:p w14:paraId="370B1695" w14:textId="6FF53C84" w:rsidR="003D2D2D" w:rsidRPr="003D2D2D" w:rsidRDefault="003D2D2D" w:rsidP="003D2D2D">
      <w:pPr>
        <w:pStyle w:val="Corpodetexto"/>
        <w:numPr>
          <w:ilvl w:val="0"/>
          <w:numId w:val="37"/>
        </w:numPr>
        <w:rPr>
          <w:b/>
          <w:bCs/>
          <w:lang w:val="pt-BR"/>
        </w:rPr>
      </w:pPr>
      <w:r w:rsidRPr="003D2D2D">
        <w:rPr>
          <w:b/>
          <w:bCs/>
          <w:lang w:val="pt-BR"/>
        </w:rPr>
        <w:t>Cadastrar Tipo de Vacina</w:t>
      </w:r>
    </w:p>
    <w:p w14:paraId="3F6E2D3E" w14:textId="10C405DC" w:rsidR="003D2D2D" w:rsidRPr="003D2D2D" w:rsidRDefault="003D2D2D" w:rsidP="003D2D2D">
      <w:pPr>
        <w:pStyle w:val="Corpodetexto"/>
        <w:numPr>
          <w:ilvl w:val="0"/>
          <w:numId w:val="37"/>
        </w:numPr>
        <w:rPr>
          <w:b/>
          <w:bCs/>
          <w:lang w:val="pt-BR"/>
        </w:rPr>
      </w:pPr>
      <w:r w:rsidRPr="003D2D2D">
        <w:rPr>
          <w:b/>
          <w:bCs/>
          <w:lang w:val="pt-BR"/>
        </w:rPr>
        <w:t>Visualizar Cartão de Vacina Virtual</w:t>
      </w:r>
      <w:r w:rsidRPr="003D2D2D">
        <w:rPr>
          <w:b/>
          <w:bCs/>
          <w:lang w:val="pt-BR"/>
        </w:rPr>
        <w:tab/>
      </w:r>
    </w:p>
    <w:p w14:paraId="00CA7892" w14:textId="487C9908" w:rsidR="003D2D2D" w:rsidRPr="003D2D2D" w:rsidRDefault="003D2D2D" w:rsidP="003D2D2D">
      <w:pPr>
        <w:pStyle w:val="Corpodetexto"/>
        <w:numPr>
          <w:ilvl w:val="0"/>
          <w:numId w:val="37"/>
        </w:numPr>
        <w:rPr>
          <w:lang w:val="pt-BR"/>
        </w:rPr>
      </w:pPr>
      <w:r w:rsidRPr="003D2D2D">
        <w:rPr>
          <w:lang w:val="pt-BR"/>
        </w:rPr>
        <w:t>Visualizar Vacinas Aplicadas</w:t>
      </w:r>
    </w:p>
    <w:p w14:paraId="728032BB" w14:textId="79F5F429" w:rsidR="003D2D2D" w:rsidRPr="003D2D2D" w:rsidRDefault="00C47D3F" w:rsidP="003D2D2D">
      <w:pPr>
        <w:pStyle w:val="Corpodetexto"/>
        <w:numPr>
          <w:ilvl w:val="0"/>
          <w:numId w:val="37"/>
        </w:numPr>
        <w:rPr>
          <w:lang w:val="pt-BR"/>
        </w:rPr>
      </w:pPr>
      <w:r>
        <w:rPr>
          <w:lang w:val="pt-BR"/>
        </w:rPr>
        <w:t>Cadastrar local de aplicação de vacina</w:t>
      </w:r>
    </w:p>
    <w:p w14:paraId="6E17D951" w14:textId="219DE6BB" w:rsidR="00C47D3F" w:rsidRPr="00C47D3F" w:rsidRDefault="003D2D2D" w:rsidP="00C47D3F">
      <w:pPr>
        <w:pStyle w:val="Corpodetexto"/>
        <w:numPr>
          <w:ilvl w:val="0"/>
          <w:numId w:val="37"/>
        </w:numPr>
        <w:rPr>
          <w:lang w:val="pt-BR"/>
        </w:rPr>
      </w:pPr>
      <w:r w:rsidRPr="003D2D2D">
        <w:rPr>
          <w:lang w:val="pt-BR"/>
        </w:rPr>
        <w:t xml:space="preserve">Cadastrar </w:t>
      </w:r>
      <w:r w:rsidR="00C47D3F">
        <w:rPr>
          <w:lang w:val="pt-BR"/>
        </w:rPr>
        <w:t>tipo de vacina</w:t>
      </w:r>
    </w:p>
    <w:p w14:paraId="601F8FE8" w14:textId="35E09731" w:rsidR="004D614A" w:rsidRDefault="004D614A" w:rsidP="003D2D2D">
      <w:pPr>
        <w:pStyle w:val="Corpodetexto"/>
        <w:ind w:left="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4D614A" w14:paraId="7B5FD239" w14:textId="77777777" w:rsidTr="004D614A">
        <w:tc>
          <w:tcPr>
            <w:tcW w:w="2252" w:type="dxa"/>
            <w:shd w:val="clear" w:color="auto" w:fill="262626" w:themeFill="text1" w:themeFillTint="D9"/>
          </w:tcPr>
          <w:p w14:paraId="432D8F30" w14:textId="00E8F3B4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Nome do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Caso</w:t>
            </w:r>
            <w:proofErr w:type="spellEnd"/>
            <w:r w:rsidRPr="0014591B"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Uso</w:t>
            </w:r>
            <w:proofErr w:type="spellEnd"/>
          </w:p>
        </w:tc>
        <w:tc>
          <w:tcPr>
            <w:tcW w:w="6378" w:type="dxa"/>
            <w:shd w:val="clear" w:color="auto" w:fill="262626" w:themeFill="text1" w:themeFillTint="D9"/>
          </w:tcPr>
          <w:p w14:paraId="45DAF117" w14:textId="03D9EA34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Agendar</w:t>
            </w:r>
            <w:proofErr w:type="spellEnd"/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Aplicação</w:t>
            </w:r>
            <w:proofErr w:type="spellEnd"/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Vacina</w:t>
            </w:r>
            <w:proofErr w:type="spellEnd"/>
          </w:p>
        </w:tc>
      </w:tr>
      <w:tr w:rsidR="004D614A" w14:paraId="4A3B4697" w14:textId="77777777" w:rsidTr="004D614A">
        <w:tc>
          <w:tcPr>
            <w:tcW w:w="2252" w:type="dxa"/>
            <w:shd w:val="clear" w:color="auto" w:fill="262626" w:themeFill="text1" w:themeFillTint="D9"/>
          </w:tcPr>
          <w:p w14:paraId="2610D0DD" w14:textId="59FA8E01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ID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Caso</w:t>
            </w:r>
            <w:proofErr w:type="spellEnd"/>
            <w:r w:rsidRPr="0014591B"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Uso</w:t>
            </w:r>
            <w:proofErr w:type="spellEnd"/>
          </w:p>
        </w:tc>
        <w:tc>
          <w:tcPr>
            <w:tcW w:w="6378" w:type="dxa"/>
            <w:shd w:val="clear" w:color="auto" w:fill="262626" w:themeFill="text1" w:themeFillTint="D9"/>
          </w:tcPr>
          <w:p w14:paraId="6E29875F" w14:textId="7C269BC7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UC06</w:t>
            </w:r>
          </w:p>
        </w:tc>
      </w:tr>
      <w:tr w:rsidR="004D614A" w14:paraId="17B8E723" w14:textId="77777777" w:rsidTr="004D614A">
        <w:tc>
          <w:tcPr>
            <w:tcW w:w="2252" w:type="dxa"/>
            <w:shd w:val="clear" w:color="auto" w:fill="262626" w:themeFill="text1" w:themeFillTint="D9"/>
          </w:tcPr>
          <w:p w14:paraId="5F0FEB17" w14:textId="387F54BD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  <w:proofErr w:type="spellEnd"/>
          </w:p>
        </w:tc>
        <w:tc>
          <w:tcPr>
            <w:tcW w:w="6378" w:type="dxa"/>
          </w:tcPr>
          <w:p w14:paraId="00BAC234" w14:textId="07E29C33" w:rsidR="004D614A" w:rsidRPr="004D614A" w:rsidRDefault="004D614A" w:rsidP="004D614A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agendar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vacina.</w:t>
            </w:r>
          </w:p>
        </w:tc>
      </w:tr>
      <w:tr w:rsidR="004D614A" w14:paraId="7776B2F2" w14:textId="77777777" w:rsidTr="004D614A">
        <w:tc>
          <w:tcPr>
            <w:tcW w:w="2252" w:type="dxa"/>
            <w:shd w:val="clear" w:color="auto" w:fill="262626" w:themeFill="text1" w:themeFillTint="D9"/>
          </w:tcPr>
          <w:p w14:paraId="2B87DD91" w14:textId="1B8EF339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  <w:proofErr w:type="spellEnd"/>
          </w:p>
        </w:tc>
        <w:tc>
          <w:tcPr>
            <w:tcW w:w="6378" w:type="dxa"/>
          </w:tcPr>
          <w:p w14:paraId="164BDD55" w14:textId="56158901" w:rsidR="004D614A" w:rsidRPr="004D614A" w:rsidRDefault="004D614A" w:rsidP="004D614A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4D614A" w14:paraId="1C5678D9" w14:textId="77777777" w:rsidTr="004D614A">
        <w:tc>
          <w:tcPr>
            <w:tcW w:w="2252" w:type="dxa"/>
            <w:shd w:val="clear" w:color="auto" w:fill="262626" w:themeFill="text1" w:themeFillTint="D9"/>
          </w:tcPr>
          <w:p w14:paraId="1FBBE4CA" w14:textId="1335C727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  <w:proofErr w:type="spellEnd"/>
          </w:p>
        </w:tc>
        <w:tc>
          <w:tcPr>
            <w:tcW w:w="6378" w:type="dxa"/>
          </w:tcPr>
          <w:p w14:paraId="1125EA34" w14:textId="77777777" w:rsidR="004D614A" w:rsidRPr="0014591B" w:rsidRDefault="004D614A" w:rsidP="004D614A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 deverá estar logado.</w:t>
            </w:r>
          </w:p>
          <w:p w14:paraId="0644E6CA" w14:textId="769687DB" w:rsidR="004D614A" w:rsidRPr="004D614A" w:rsidRDefault="004D614A" w:rsidP="004D614A">
            <w:pPr>
              <w:pStyle w:val="Corpodetexto"/>
              <w:numPr>
                <w:ilvl w:val="0"/>
                <w:numId w:val="32"/>
              </w:numPr>
              <w:rPr>
                <w:rFonts w:ascii="Arial" w:eastAsia="Lucida Sans" w:hAnsi="Arial" w:cs="Arial"/>
                <w:sz w:val="24"/>
                <w:szCs w:val="24"/>
                <w:lang w:val="pt-PT"/>
              </w:rPr>
            </w:pPr>
            <w:r w:rsidRPr="004D614A">
              <w:rPr>
                <w:rFonts w:ascii="Arial" w:eastAsia="Lucida Sans" w:hAnsi="Arial" w:cs="Arial"/>
                <w:sz w:val="24"/>
                <w:szCs w:val="24"/>
                <w:lang w:val="pt-PT"/>
              </w:rPr>
              <w:t>Deve haver ao menos uma vacina cadastrada.</w:t>
            </w:r>
          </w:p>
        </w:tc>
      </w:tr>
      <w:tr w:rsidR="004D614A" w14:paraId="0BCF27FC" w14:textId="77777777" w:rsidTr="004D614A">
        <w:tc>
          <w:tcPr>
            <w:tcW w:w="2252" w:type="dxa"/>
            <w:shd w:val="clear" w:color="auto" w:fill="262626" w:themeFill="text1" w:themeFillTint="D9"/>
          </w:tcPr>
          <w:p w14:paraId="3C66EFC7" w14:textId="07E6DAE4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  <w:proofErr w:type="spellEnd"/>
          </w:p>
        </w:tc>
        <w:tc>
          <w:tcPr>
            <w:tcW w:w="6378" w:type="dxa"/>
          </w:tcPr>
          <w:p w14:paraId="5409820E" w14:textId="3E6819E5" w:rsidR="004D614A" w:rsidRPr="004D614A" w:rsidRDefault="004D614A" w:rsidP="004D614A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Vacina agendada.</w:t>
            </w:r>
          </w:p>
        </w:tc>
      </w:tr>
      <w:tr w:rsidR="004D614A" w14:paraId="35FC96D9" w14:textId="77777777" w:rsidTr="004D614A">
        <w:tc>
          <w:tcPr>
            <w:tcW w:w="2252" w:type="dxa"/>
            <w:shd w:val="clear" w:color="auto" w:fill="262626" w:themeFill="text1" w:themeFillTint="D9"/>
          </w:tcPr>
          <w:p w14:paraId="253D9A4F" w14:textId="3AB64174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proofErr w:type="spellEnd"/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378" w:type="dxa"/>
          </w:tcPr>
          <w:p w14:paraId="7CF9E21E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seleciona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opção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4D614A"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agendamento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19649715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4304AF9C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a data e hora.</w:t>
            </w:r>
          </w:p>
          <w:p w14:paraId="25D1C93E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exibe tela de cadastro do paciente.</w:t>
            </w:r>
          </w:p>
          <w:p w14:paraId="7C2213A1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os dados do paciente.</w:t>
            </w:r>
          </w:p>
          <w:p w14:paraId="42580BF6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exibe o localizador de vacinas.</w:t>
            </w:r>
          </w:p>
          <w:p w14:paraId="46CFBB9A" w14:textId="77777777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seleciona o local de administração da </w:t>
            </w:r>
            <w:r>
              <w:rPr>
                <w:rFonts w:ascii="Arial" w:hAnsi="Arial" w:cs="Arial"/>
                <w:szCs w:val="24"/>
              </w:rPr>
              <w:lastRenderedPageBreak/>
              <w:t>vacina.</w:t>
            </w:r>
          </w:p>
          <w:p w14:paraId="2A5CD79E" w14:textId="77777777" w:rsidR="004D614A" w:rsidRPr="0014591B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os dados da vacina.</w:t>
            </w:r>
          </w:p>
          <w:p w14:paraId="47557F2C" w14:textId="46C8859D" w:rsidR="004D614A" w:rsidRDefault="004D614A" w:rsidP="004D614A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/>
              <w:rPr>
                <w:lang w:val="pt-BR"/>
              </w:rPr>
            </w:pPr>
            <w:r w:rsidRPr="004D614A">
              <w:rPr>
                <w:rFonts w:ascii="Arial" w:hAnsi="Arial" w:cs="Arial"/>
                <w:szCs w:val="24"/>
              </w:rPr>
              <w:t>O sistema emite um alerta de agendamento realizado e muda a cor da data marcada.</w:t>
            </w:r>
          </w:p>
        </w:tc>
      </w:tr>
      <w:tr w:rsidR="004D614A" w14:paraId="1F567133" w14:textId="77777777" w:rsidTr="004D614A">
        <w:tc>
          <w:tcPr>
            <w:tcW w:w="2252" w:type="dxa"/>
            <w:shd w:val="clear" w:color="auto" w:fill="262626" w:themeFill="text1" w:themeFillTint="D9"/>
          </w:tcPr>
          <w:p w14:paraId="3633D0D5" w14:textId="0EC324BC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lastRenderedPageBreak/>
              <w:t>Fluxo</w:t>
            </w:r>
            <w:proofErr w:type="spellEnd"/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  <w:proofErr w:type="spellEnd"/>
          </w:p>
        </w:tc>
        <w:tc>
          <w:tcPr>
            <w:tcW w:w="6378" w:type="dxa"/>
          </w:tcPr>
          <w:p w14:paraId="6F64F74B" w14:textId="77777777" w:rsidR="004D614A" w:rsidRPr="004D614A" w:rsidRDefault="004D614A" w:rsidP="004D614A">
            <w:pPr>
              <w:pStyle w:val="TableParagraph"/>
              <w:tabs>
                <w:tab w:val="left" w:pos="816"/>
              </w:tabs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4D614A">
              <w:rPr>
                <w:rFonts w:ascii="Arial" w:hAnsi="Arial" w:cs="Arial"/>
                <w:b/>
                <w:bCs/>
                <w:szCs w:val="24"/>
              </w:rPr>
              <w:t>A1 – Horário não disponível</w:t>
            </w:r>
          </w:p>
          <w:p w14:paraId="0F6FDE87" w14:textId="77777777" w:rsidR="004D614A" w:rsidRPr="004D614A" w:rsidRDefault="004D614A" w:rsidP="004D614A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4D614A">
              <w:rPr>
                <w:rFonts w:ascii="Arial" w:hAnsi="Arial" w:cs="Arial"/>
                <w:szCs w:val="24"/>
              </w:rPr>
              <w:t>No passo 3 do fluxo principal o ator tenta marcar em um horário do dia que já está agendado.</w:t>
            </w:r>
          </w:p>
          <w:p w14:paraId="51B89245" w14:textId="77777777" w:rsidR="004D614A" w:rsidRPr="004D614A" w:rsidRDefault="004D614A" w:rsidP="004D614A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4D614A">
              <w:rPr>
                <w:rFonts w:ascii="Arial" w:hAnsi="Arial" w:cs="Arial"/>
                <w:szCs w:val="24"/>
              </w:rPr>
              <w:t>O sistema alerta o ator que já existe um paciente agendado para aquele horário e aborta a ação.</w:t>
            </w:r>
          </w:p>
          <w:p w14:paraId="30D047DF" w14:textId="77777777" w:rsidR="004D614A" w:rsidRPr="004D614A" w:rsidRDefault="004D614A" w:rsidP="004D614A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4D614A">
              <w:rPr>
                <w:rFonts w:ascii="Arial" w:hAnsi="Arial" w:cs="Arial"/>
                <w:szCs w:val="24"/>
              </w:rPr>
              <w:t>Sistema retorna para o passo 3 do fluxo principal.</w:t>
            </w:r>
          </w:p>
          <w:p w14:paraId="4161F194" w14:textId="77777777" w:rsidR="004D614A" w:rsidRPr="004D614A" w:rsidRDefault="004D614A" w:rsidP="004D614A">
            <w:pPr>
              <w:pStyle w:val="TableParagraph"/>
              <w:tabs>
                <w:tab w:val="left" w:pos="816"/>
              </w:tabs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4D614A">
              <w:rPr>
                <w:rFonts w:ascii="Arial" w:hAnsi="Arial" w:cs="Arial"/>
                <w:b/>
                <w:bCs/>
                <w:szCs w:val="24"/>
              </w:rPr>
              <w:t>A2 – Vacina não cadastrada</w:t>
            </w:r>
          </w:p>
          <w:p w14:paraId="657DA41D" w14:textId="77777777" w:rsidR="004D614A" w:rsidRPr="004D614A" w:rsidRDefault="004D614A" w:rsidP="004D614A">
            <w:pPr>
              <w:pStyle w:val="TableParagraph"/>
              <w:numPr>
                <w:ilvl w:val="0"/>
                <w:numId w:val="3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4D614A">
              <w:rPr>
                <w:rFonts w:ascii="Arial" w:hAnsi="Arial" w:cs="Arial"/>
                <w:szCs w:val="24"/>
              </w:rPr>
              <w:t>No passo 3 do fluxo principal o ator não consegue localizar a vacina.</w:t>
            </w:r>
          </w:p>
          <w:p w14:paraId="200DD536" w14:textId="77777777" w:rsidR="004D614A" w:rsidRPr="004D614A" w:rsidRDefault="004D614A" w:rsidP="004D614A">
            <w:pPr>
              <w:pStyle w:val="TableParagraph"/>
              <w:numPr>
                <w:ilvl w:val="0"/>
                <w:numId w:val="3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4D614A">
              <w:rPr>
                <w:rFonts w:ascii="Arial" w:hAnsi="Arial" w:cs="Arial"/>
                <w:szCs w:val="24"/>
              </w:rPr>
              <w:t>O sistema alerta não encontrou nenhum resultado com o filtro selecionado.</w:t>
            </w:r>
          </w:p>
          <w:p w14:paraId="7CDF5896" w14:textId="4DB948F1" w:rsidR="004D614A" w:rsidRPr="004D614A" w:rsidRDefault="004D614A" w:rsidP="004D614A">
            <w:pPr>
              <w:pStyle w:val="Corpodetexto"/>
              <w:numPr>
                <w:ilvl w:val="0"/>
                <w:numId w:val="36"/>
              </w:numPr>
              <w:rPr>
                <w:rFonts w:ascii="Arial" w:eastAsia="Lucida Sans" w:hAnsi="Arial" w:cs="Arial"/>
                <w:sz w:val="24"/>
                <w:szCs w:val="24"/>
                <w:lang w:val="pt-PT"/>
              </w:rPr>
            </w:pPr>
            <w:r w:rsidRPr="004D614A">
              <w:rPr>
                <w:rFonts w:ascii="Arial" w:eastAsia="Lucida Sans" w:hAnsi="Arial" w:cs="Arial"/>
                <w:sz w:val="24"/>
                <w:szCs w:val="24"/>
                <w:lang w:val="pt-PT"/>
              </w:rPr>
              <w:t>O sistema solicita se o ator deseja realizar o cadastro da vacina e direciona para o caso de uso UC09.</w:t>
            </w:r>
          </w:p>
        </w:tc>
      </w:tr>
      <w:tr w:rsidR="004D614A" w14:paraId="10B1E3CE" w14:textId="77777777" w:rsidTr="004D614A">
        <w:tc>
          <w:tcPr>
            <w:tcW w:w="2252" w:type="dxa"/>
            <w:shd w:val="clear" w:color="auto" w:fill="262626" w:themeFill="text1" w:themeFillTint="D9"/>
          </w:tcPr>
          <w:p w14:paraId="436EE92F" w14:textId="58301499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  <w:proofErr w:type="spellEnd"/>
          </w:p>
        </w:tc>
        <w:tc>
          <w:tcPr>
            <w:tcW w:w="6378" w:type="dxa"/>
          </w:tcPr>
          <w:p w14:paraId="10F48C2A" w14:textId="77777777" w:rsidR="004D614A" w:rsidRDefault="004D614A" w:rsidP="004D614A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0414F976" w14:textId="77777777" w:rsidR="004D614A" w:rsidRDefault="004D614A" w:rsidP="004D614A">
      <w:pPr>
        <w:pStyle w:val="Corpodetexto"/>
        <w:rPr>
          <w:lang w:val="pt-BR"/>
        </w:rPr>
      </w:pPr>
    </w:p>
    <w:p w14:paraId="19A321A6" w14:textId="224E9979" w:rsidR="004D614A" w:rsidRDefault="004D614A" w:rsidP="004D614A">
      <w:pPr>
        <w:pStyle w:val="Corpodetexto"/>
        <w:rPr>
          <w:lang w:val="pt-BR"/>
        </w:rPr>
      </w:pPr>
    </w:p>
    <w:p w14:paraId="3C628B54" w14:textId="77777777" w:rsidR="004D614A" w:rsidRPr="004D614A" w:rsidRDefault="004D614A" w:rsidP="004D614A">
      <w:pPr>
        <w:pStyle w:val="Corpodetexto"/>
        <w:rPr>
          <w:lang w:val="pt-BR"/>
        </w:rPr>
      </w:pPr>
    </w:p>
    <w:p w14:paraId="0B9194A9" w14:textId="390A0A5D" w:rsidR="00E27A35" w:rsidRPr="003368CE" w:rsidRDefault="00E27A35">
      <w:pPr>
        <w:pStyle w:val="Ttulo1"/>
        <w:rPr>
          <w:lang w:val="pt-BR"/>
        </w:rPr>
      </w:pPr>
      <w:bookmarkStart w:id="13" w:name="_Toc57652601"/>
      <w:r w:rsidRPr="003368CE">
        <w:rPr>
          <w:lang w:val="pt-BR"/>
        </w:rPr>
        <w:lastRenderedPageBreak/>
        <w:t>Visão Lógica</w:t>
      </w:r>
      <w:bookmarkEnd w:id="13"/>
      <w:r w:rsidRPr="003368CE">
        <w:rPr>
          <w:lang w:val="pt-BR"/>
        </w:rPr>
        <w:t xml:space="preserve"> </w:t>
      </w:r>
    </w:p>
    <w:p w14:paraId="5C7E6C19" w14:textId="6C6DA348" w:rsidR="00DE537C" w:rsidRDefault="00DE537C" w:rsidP="00DE537C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2E4F04C" wp14:editId="40613651">
            <wp:extent cx="5943600" cy="545274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38A" w14:textId="4F1CEA26" w:rsidR="00DE537C" w:rsidRDefault="00DE537C" w:rsidP="00DE537C">
      <w:pPr>
        <w:pStyle w:val="Corpodetexto"/>
        <w:rPr>
          <w:lang w:val="pt-BR"/>
        </w:rPr>
      </w:pPr>
    </w:p>
    <w:p w14:paraId="234F99C9" w14:textId="25B8DB30" w:rsidR="00DE537C" w:rsidRDefault="00DE537C" w:rsidP="00DE537C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5025BCD" wp14:editId="060C6CDC">
            <wp:extent cx="5943600" cy="3743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7ACF" w14:textId="31572440" w:rsidR="00DE537C" w:rsidRDefault="00DE537C" w:rsidP="00DE537C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8177577" wp14:editId="2DAF18CC">
            <wp:extent cx="5943600" cy="478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AA89" w14:textId="072DD39F" w:rsidR="003D373A" w:rsidRDefault="003D373A" w:rsidP="003D373A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7E963B9" wp14:editId="2E404D0F">
            <wp:extent cx="5943600" cy="6876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2BFE" w14:textId="6CD19B8A" w:rsidR="003D373A" w:rsidRDefault="003D373A" w:rsidP="003D373A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048DD31" wp14:editId="357E2932">
            <wp:extent cx="5943600" cy="3608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D62D" w14:textId="77777777" w:rsidR="00DE537C" w:rsidRPr="00DE537C" w:rsidRDefault="00DE537C" w:rsidP="00DE537C">
      <w:pPr>
        <w:pStyle w:val="Corpodetexto"/>
        <w:rPr>
          <w:lang w:val="pt-BR"/>
        </w:rPr>
      </w:pPr>
    </w:p>
    <w:p w14:paraId="19DAEE85" w14:textId="06D72321" w:rsidR="00E27A35" w:rsidRPr="003368CE" w:rsidRDefault="00E27A35">
      <w:pPr>
        <w:pStyle w:val="Ttulo2"/>
        <w:rPr>
          <w:lang w:val="pt-BR"/>
        </w:rPr>
      </w:pPr>
      <w:bookmarkStart w:id="14" w:name="_Toc57652602"/>
      <w:r w:rsidRPr="003368CE">
        <w:rPr>
          <w:lang w:val="pt-BR"/>
        </w:rPr>
        <w:t>Visão Geral</w:t>
      </w:r>
      <w:bookmarkEnd w:id="14"/>
    </w:p>
    <w:p w14:paraId="7EFD2D5E" w14:textId="77777777" w:rsidR="00E27A35" w:rsidRPr="007C616F" w:rsidRDefault="00E27A35" w:rsidP="0071379B">
      <w:pPr>
        <w:pStyle w:val="InfoBlue"/>
      </w:pPr>
      <w:r w:rsidRPr="007C616F">
        <w:t>[</w:t>
      </w:r>
      <w:proofErr w:type="spellStart"/>
      <w:r w:rsidRPr="007C616F">
        <w:t>Esta</w:t>
      </w:r>
      <w:proofErr w:type="spellEnd"/>
      <w:r w:rsidRPr="007C616F">
        <w:t xml:space="preserve"> subseção descreve toda a </w:t>
      </w:r>
      <w:bookmarkStart w:id="15" w:name="_GoBack"/>
      <w:r w:rsidRPr="007C616F">
        <w:t xml:space="preserve">decomposição do modelo de design </w:t>
      </w:r>
      <w:bookmarkEnd w:id="15"/>
      <w:r w:rsidRPr="007C616F">
        <w:t>em termos de camadas e de hierarquia de pacotes.]</w:t>
      </w:r>
    </w:p>
    <w:p w14:paraId="51C2732C" w14:textId="6FFE88F2" w:rsidR="00E27A35" w:rsidRPr="007C616F" w:rsidRDefault="00E27A35">
      <w:pPr>
        <w:pStyle w:val="Ttulo2"/>
        <w:rPr>
          <w:color w:val="FF0000"/>
          <w:lang w:val="pt-BR"/>
        </w:rPr>
      </w:pPr>
      <w:bookmarkStart w:id="16" w:name="_Toc57652603"/>
      <w:r w:rsidRPr="007C616F">
        <w:rPr>
          <w:color w:val="FF0000"/>
          <w:lang w:val="pt-BR"/>
        </w:rPr>
        <w:t>Pacotes de Design Significativos do Ponto de Vista da Arquitetura</w:t>
      </w:r>
      <w:bookmarkEnd w:id="16"/>
    </w:p>
    <w:p w14:paraId="2BC93AEC" w14:textId="77777777" w:rsidR="00E27A35" w:rsidRPr="007C616F" w:rsidRDefault="00E27A35" w:rsidP="0071379B">
      <w:pPr>
        <w:pStyle w:val="InfoBlue"/>
      </w:pPr>
      <w:r w:rsidRPr="007C616F">
        <w:t xml:space="preserve">[Para cada pacote significativo, inclua uma subseção com o respectivo nome, uma breve descrição e um diagrama com todos os pacotes e classes significativos nele contidos. </w:t>
      </w:r>
    </w:p>
    <w:p w14:paraId="61E644B4" w14:textId="77777777" w:rsidR="00E27A35" w:rsidRPr="007C616F" w:rsidRDefault="00E27A35" w:rsidP="0071379B">
      <w:pPr>
        <w:pStyle w:val="InfoBlue"/>
      </w:pPr>
      <w:r w:rsidRPr="007C616F">
        <w:t>Para cada classe significativa no pacote, inclua o respectivo nome, uma breve descrição e, opcionalmente, uma descrição de algumas das suas principais responsabilidades, operações e atributos.]</w:t>
      </w:r>
    </w:p>
    <w:p w14:paraId="59E6867B" w14:textId="57EC085A" w:rsidR="00E27A35" w:rsidRPr="007C616F" w:rsidRDefault="00E27A35">
      <w:pPr>
        <w:pStyle w:val="Ttulo2"/>
        <w:rPr>
          <w:color w:val="FF0000"/>
          <w:lang w:val="pt-BR"/>
        </w:rPr>
      </w:pPr>
      <w:bookmarkStart w:id="17" w:name="_Toc57652604"/>
      <w:r w:rsidRPr="007C616F">
        <w:rPr>
          <w:color w:val="FF0000"/>
          <w:lang w:val="pt-BR"/>
        </w:rPr>
        <w:t>Realizações de Casos de Uso</w:t>
      </w:r>
      <w:bookmarkEnd w:id="17"/>
    </w:p>
    <w:p w14:paraId="7BC1F565" w14:textId="77777777" w:rsidR="00E27A35" w:rsidRPr="007C616F" w:rsidRDefault="00E27A35" w:rsidP="0071379B">
      <w:pPr>
        <w:pStyle w:val="InfoBlue"/>
      </w:pPr>
      <w:r w:rsidRPr="007C616F"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5AF0264A" w14:textId="39A6ADA3" w:rsidR="00E27A35" w:rsidRPr="007C616F" w:rsidRDefault="00E27A35">
      <w:pPr>
        <w:pStyle w:val="Ttulo1"/>
        <w:rPr>
          <w:color w:val="FF0000"/>
          <w:lang w:val="pt-BR"/>
        </w:rPr>
      </w:pPr>
      <w:bookmarkStart w:id="18" w:name="_Toc57652605"/>
      <w:r w:rsidRPr="007C616F">
        <w:rPr>
          <w:color w:val="FF0000"/>
          <w:lang w:val="pt-BR"/>
        </w:rPr>
        <w:t>Visão de Processos</w:t>
      </w:r>
      <w:bookmarkEnd w:id="18"/>
      <w:r w:rsidRPr="007C616F">
        <w:rPr>
          <w:color w:val="FF0000"/>
          <w:lang w:val="pt-BR"/>
        </w:rPr>
        <w:t xml:space="preserve"> </w:t>
      </w:r>
    </w:p>
    <w:p w14:paraId="49F9D5CD" w14:textId="77777777" w:rsidR="00E27A35" w:rsidRPr="007C616F" w:rsidRDefault="00E27A35" w:rsidP="0071379B">
      <w:pPr>
        <w:pStyle w:val="InfoBlue"/>
      </w:pPr>
      <w:r w:rsidRPr="007C616F">
        <w:t>[Esta seção descreve a decomposição do sistema em processos leves (encadeamentos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108BE90D" w14:textId="0475FABD" w:rsidR="00E27A35" w:rsidRPr="007C616F" w:rsidRDefault="00E27A35">
      <w:pPr>
        <w:pStyle w:val="Ttulo1"/>
        <w:rPr>
          <w:color w:val="FF0000"/>
          <w:lang w:val="pt-BR"/>
        </w:rPr>
      </w:pPr>
      <w:bookmarkStart w:id="19" w:name="_Toc57652606"/>
      <w:r w:rsidRPr="007C616F">
        <w:rPr>
          <w:color w:val="FF0000"/>
          <w:lang w:val="pt-BR"/>
        </w:rPr>
        <w:t>Visão da Implementação</w:t>
      </w:r>
      <w:bookmarkEnd w:id="19"/>
      <w:r w:rsidRPr="007C616F">
        <w:rPr>
          <w:color w:val="FF0000"/>
          <w:lang w:val="pt-BR"/>
        </w:rPr>
        <w:t xml:space="preserve"> </w:t>
      </w:r>
    </w:p>
    <w:p w14:paraId="62784773" w14:textId="77777777" w:rsidR="00E27A35" w:rsidRPr="007C616F" w:rsidRDefault="00E27A35" w:rsidP="0071379B">
      <w:pPr>
        <w:pStyle w:val="InfoBlue"/>
      </w:pPr>
      <w:r w:rsidRPr="007C616F">
        <w:t xml:space="preserve">[Esta seção descreve a estrutura geral do modelo de implementação, a divisão do software em camadas e subsistemas no modelo de implementação e todos os componentes significativos do ponto de vista da </w:t>
      </w:r>
      <w:r w:rsidRPr="007C616F">
        <w:lastRenderedPageBreak/>
        <w:t>arquitetura.]</w:t>
      </w:r>
    </w:p>
    <w:p w14:paraId="3B59FBAB" w14:textId="7325C811" w:rsidR="00E27A35" w:rsidRPr="007C616F" w:rsidRDefault="00E27A35">
      <w:pPr>
        <w:pStyle w:val="Ttulo2"/>
        <w:rPr>
          <w:color w:val="FF0000"/>
          <w:lang w:val="pt-BR"/>
        </w:rPr>
      </w:pPr>
      <w:bookmarkStart w:id="20" w:name="_Toc57652607"/>
      <w:r w:rsidRPr="007C616F">
        <w:rPr>
          <w:color w:val="FF0000"/>
          <w:lang w:val="pt-BR"/>
        </w:rPr>
        <w:t>Visão Geral</w:t>
      </w:r>
      <w:bookmarkEnd w:id="20"/>
    </w:p>
    <w:p w14:paraId="06189063" w14:textId="77777777" w:rsidR="00E27A35" w:rsidRPr="007C616F" w:rsidRDefault="00E27A35" w:rsidP="0071379B">
      <w:pPr>
        <w:pStyle w:val="InfoBlue"/>
      </w:pPr>
      <w:r w:rsidRPr="007C616F">
        <w:t>[</w:t>
      </w:r>
      <w:proofErr w:type="spellStart"/>
      <w:r w:rsidRPr="007C616F">
        <w:t>Esta</w:t>
      </w:r>
      <w:proofErr w:type="spellEnd"/>
      <w:r w:rsidRPr="007C616F"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7767E174" w14:textId="0BB3583A" w:rsidR="00E27A35" w:rsidRPr="007C616F" w:rsidRDefault="00E27A35">
      <w:pPr>
        <w:pStyle w:val="Ttulo2"/>
        <w:rPr>
          <w:color w:val="FF0000"/>
          <w:lang w:val="pt-BR"/>
        </w:rPr>
      </w:pPr>
      <w:bookmarkStart w:id="21" w:name="_Toc57652608"/>
      <w:r w:rsidRPr="007C616F">
        <w:rPr>
          <w:color w:val="FF0000"/>
          <w:lang w:val="pt-BR"/>
        </w:rPr>
        <w:t>Camadas</w:t>
      </w:r>
      <w:bookmarkEnd w:id="21"/>
    </w:p>
    <w:p w14:paraId="674127E2" w14:textId="77777777" w:rsidR="00E27A35" w:rsidRPr="007C616F" w:rsidRDefault="00E27A35" w:rsidP="0071379B">
      <w:pPr>
        <w:pStyle w:val="InfoBlue"/>
      </w:pPr>
      <w:r w:rsidRPr="007C616F">
        <w:t>[Para cada camada, inclua uma subseção com o respectivo nome, uma lista dos subsistemas localizados na camada e um diagrama de componentes.]</w:t>
      </w:r>
    </w:p>
    <w:p w14:paraId="49A3F5F9" w14:textId="77777777" w:rsidR="00E27A35" w:rsidRPr="007C616F" w:rsidRDefault="00E27A35">
      <w:pPr>
        <w:rPr>
          <w:color w:val="FF0000"/>
          <w:lang w:val="pt-BR"/>
        </w:rPr>
      </w:pPr>
    </w:p>
    <w:p w14:paraId="6E0785CF" w14:textId="093E7EF7" w:rsidR="00E27A35" w:rsidRPr="007C616F" w:rsidRDefault="00E27A35">
      <w:pPr>
        <w:pStyle w:val="Ttulo1"/>
        <w:rPr>
          <w:color w:val="FF0000"/>
          <w:lang w:val="pt-BR"/>
        </w:rPr>
      </w:pPr>
      <w:bookmarkStart w:id="22" w:name="_Toc57652609"/>
      <w:r w:rsidRPr="007C616F">
        <w:rPr>
          <w:color w:val="FF0000"/>
          <w:lang w:val="pt-BR"/>
        </w:rPr>
        <w:t>Visão de Dados</w:t>
      </w:r>
      <w:bookmarkEnd w:id="22"/>
    </w:p>
    <w:p w14:paraId="31A53C2E" w14:textId="77777777" w:rsidR="00E27A35" w:rsidRPr="007C616F" w:rsidRDefault="00E27A35" w:rsidP="0071379B">
      <w:pPr>
        <w:pStyle w:val="InfoBlue"/>
      </w:pPr>
      <w:r w:rsidRPr="007C616F"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2B026C6E" w14:textId="3E40648F" w:rsidR="00E27A35" w:rsidRPr="007C616F" w:rsidRDefault="00E27A35">
      <w:pPr>
        <w:pStyle w:val="Ttulo1"/>
        <w:rPr>
          <w:color w:val="FF0000"/>
          <w:lang w:val="pt-BR"/>
        </w:rPr>
      </w:pPr>
      <w:bookmarkStart w:id="23" w:name="_Toc57652610"/>
      <w:r w:rsidRPr="007C616F">
        <w:rPr>
          <w:color w:val="FF0000"/>
          <w:lang w:val="pt-BR"/>
        </w:rPr>
        <w:t>Tamanho e Desempenho</w:t>
      </w:r>
      <w:bookmarkEnd w:id="23"/>
      <w:r w:rsidRPr="007C616F">
        <w:rPr>
          <w:color w:val="FF0000"/>
          <w:lang w:val="pt-BR"/>
        </w:rPr>
        <w:t xml:space="preserve"> </w:t>
      </w:r>
    </w:p>
    <w:p w14:paraId="170688E3" w14:textId="77777777" w:rsidR="00E27A35" w:rsidRPr="007C616F" w:rsidRDefault="00E27A35" w:rsidP="0071379B">
      <w:pPr>
        <w:pStyle w:val="InfoBlue"/>
      </w:pPr>
      <w:r w:rsidRPr="007C616F">
        <w:t>[Uma descrição das principais características de dimensionamento do software que têm um impacto na arquitetura, bem como as restrições do desempenho desejado.]</w:t>
      </w:r>
    </w:p>
    <w:p w14:paraId="70BE2688" w14:textId="62E0CBD9" w:rsidR="00E27A35" w:rsidRPr="007C616F" w:rsidRDefault="00E27A35">
      <w:pPr>
        <w:pStyle w:val="Ttulo1"/>
        <w:rPr>
          <w:color w:val="FF0000"/>
          <w:lang w:val="pt-BR"/>
        </w:rPr>
      </w:pPr>
      <w:bookmarkStart w:id="24" w:name="_Toc57652611"/>
      <w:r w:rsidRPr="007C616F">
        <w:rPr>
          <w:color w:val="FF0000"/>
          <w:lang w:val="pt-BR"/>
        </w:rPr>
        <w:t>Qualidade</w:t>
      </w:r>
      <w:bookmarkEnd w:id="24"/>
      <w:r w:rsidRPr="007C616F">
        <w:rPr>
          <w:color w:val="FF0000"/>
          <w:lang w:val="pt-BR"/>
        </w:rPr>
        <w:t xml:space="preserve"> </w:t>
      </w:r>
    </w:p>
    <w:p w14:paraId="49D926D7" w14:textId="77777777" w:rsidR="00E27A35" w:rsidRPr="007C616F" w:rsidRDefault="00E27A35" w:rsidP="0071379B">
      <w:pPr>
        <w:pStyle w:val="InfoBlue"/>
      </w:pPr>
      <w:r w:rsidRPr="007C616F">
        <w:t>[Uma descrição de como a arquitetura do software contribui para    todos os recursos (exceto a funcionalidade) do sistema: capacidade de extensão, credibilidade, portabilidade e assim por diante. Se essas características possuírem significado especial, como implicações de segurança, garantia ou privacidade, elas deverão ser delineadas claramente.]</w:t>
      </w:r>
    </w:p>
    <w:sectPr w:rsidR="00E27A35" w:rsidRPr="007C616F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95B96" w14:textId="77777777" w:rsidR="007B53CC" w:rsidRDefault="007B53CC">
      <w:pPr>
        <w:spacing w:line="240" w:lineRule="auto"/>
      </w:pPr>
      <w:r>
        <w:separator/>
      </w:r>
    </w:p>
  </w:endnote>
  <w:endnote w:type="continuationSeparator" w:id="0">
    <w:p w14:paraId="2B2FFC97" w14:textId="77777777" w:rsidR="007B53CC" w:rsidRDefault="007B5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A1040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B1BEF4" w14:textId="34EB60A7" w:rsidR="00E27A35" w:rsidRDefault="00E27A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F7434D" w14:textId="33315292" w:rsidR="00E27A35" w:rsidRDefault="00E27A35">
          <w:pPr>
            <w:jc w:val="center"/>
          </w:pPr>
          <w:r>
            <w:sym w:font="Symbol" w:char="F0D3"/>
          </w:r>
          <w:r w:rsidR="007B53CC">
            <w:fldChar w:fldCharType="begin"/>
          </w:r>
          <w:r w:rsidR="007B53CC">
            <w:instrText xml:space="preserve"> DOCPROPERTY "Company"  \* MERGEFORMAT </w:instrText>
          </w:r>
          <w:r w:rsidR="007B53CC">
            <w:fldChar w:fldCharType="separate"/>
          </w:r>
          <w:r w:rsidR="00EB7C32">
            <w:t>&lt;Company Name&gt;</w:t>
          </w:r>
          <w:r w:rsidR="007B53C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379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DD9E57" w14:textId="77777777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1379B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1379B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14:paraId="5C829BBC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33020" w14:textId="77777777" w:rsidR="007B53CC" w:rsidRDefault="007B53CC">
      <w:pPr>
        <w:spacing w:line="240" w:lineRule="auto"/>
      </w:pPr>
      <w:r>
        <w:separator/>
      </w:r>
    </w:p>
  </w:footnote>
  <w:footnote w:type="continuationSeparator" w:id="0">
    <w:p w14:paraId="60613EC7" w14:textId="77777777" w:rsidR="007B53CC" w:rsidRDefault="007B5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F8897" w14:textId="77777777" w:rsidR="00E27A35" w:rsidRDefault="00E27A35">
    <w:pPr>
      <w:rPr>
        <w:sz w:val="24"/>
        <w:szCs w:val="24"/>
      </w:rPr>
    </w:pPr>
  </w:p>
  <w:p w14:paraId="4BD7E17F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33F29A68" w14:textId="5BA9C884" w:rsidR="00E27A35" w:rsidRDefault="00D776E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Vacinei</w:t>
    </w:r>
    <w:proofErr w:type="spellEnd"/>
  </w:p>
  <w:p w14:paraId="7D1A5661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7670B5D4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49E64F2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F4B5D5D" w14:textId="2F844283" w:rsidR="00E27A35" w:rsidRDefault="00EB7C32">
          <w:proofErr w:type="spellStart"/>
          <w:r>
            <w:t>Vacinei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49A907" w14:textId="03FB55AD" w:rsidR="00E27A35" w:rsidRDefault="00E27A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113EEEA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7679CF" w14:textId="77777777"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EB7C3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2BC55B" w14:textId="34B73BF5" w:rsidR="00E27A35" w:rsidRDefault="00E27A35">
          <w:r w:rsidRPr="007D4502">
            <w:rPr>
              <w:lang w:val="pt-BR"/>
            </w:rPr>
            <w:t xml:space="preserve">  </w:t>
          </w:r>
          <w:r>
            <w:t xml:space="preserve">Data:  </w:t>
          </w:r>
          <w:r w:rsidR="00EB7C32">
            <w:t>24/09/2020</w:t>
          </w:r>
        </w:p>
      </w:tc>
    </w:tr>
    <w:tr w:rsidR="00E27A35" w14:paraId="2980C80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565828" w14:textId="77777777" w:rsidR="00E27A35" w:rsidRDefault="00E27A35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14:paraId="4C878C8A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D261983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11F63FDC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8867E52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8" w15:restartNumberingAfterBreak="0">
    <w:nsid w:val="1A1841EA"/>
    <w:multiLevelType w:val="hybridMultilevel"/>
    <w:tmpl w:val="F41C918A"/>
    <w:lvl w:ilvl="0" w:tplc="C75EF68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92CD6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18A6EB0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36054B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6927F0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EA0B9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3DA9E1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982C9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2F901AF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1EB3714C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6F64C45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3EA87D5B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3F450B42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42672BD5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3944AFC"/>
    <w:multiLevelType w:val="hybridMultilevel"/>
    <w:tmpl w:val="B23C53B0"/>
    <w:lvl w:ilvl="0" w:tplc="E494B5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08C4B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7261B9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E58E29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428731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42A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062D68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0F4B098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1C203D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85D1EBC"/>
    <w:multiLevelType w:val="hybridMultilevel"/>
    <w:tmpl w:val="70FC0D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ED6206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F3210D8"/>
    <w:multiLevelType w:val="hybridMultilevel"/>
    <w:tmpl w:val="AC083060"/>
    <w:lvl w:ilvl="0" w:tplc="18F614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2F728DE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8B6836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3974910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5BEAAD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DA2546A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BB66B6D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58A180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68226A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5004524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87457FC"/>
    <w:multiLevelType w:val="hybridMultilevel"/>
    <w:tmpl w:val="2C9851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C3A01B5"/>
    <w:multiLevelType w:val="multilevel"/>
    <w:tmpl w:val="3B06A1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4"/>
  </w:num>
  <w:num w:numId="3">
    <w:abstractNumId w:val="34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32"/>
  </w:num>
  <w:num w:numId="9">
    <w:abstractNumId w:val="3"/>
  </w:num>
  <w:num w:numId="10">
    <w:abstractNumId w:val="15"/>
  </w:num>
  <w:num w:numId="11">
    <w:abstractNumId w:val="13"/>
  </w:num>
  <w:num w:numId="12">
    <w:abstractNumId w:val="30"/>
  </w:num>
  <w:num w:numId="13">
    <w:abstractNumId w:val="12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0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11"/>
  </w:num>
  <w:num w:numId="21">
    <w:abstractNumId w:val="27"/>
  </w:num>
  <w:num w:numId="22">
    <w:abstractNumId w:val="25"/>
  </w:num>
  <w:num w:numId="23">
    <w:abstractNumId w:val="35"/>
  </w:num>
  <w:num w:numId="24">
    <w:abstractNumId w:val="8"/>
  </w:num>
  <w:num w:numId="25">
    <w:abstractNumId w:val="5"/>
  </w:num>
  <w:num w:numId="26">
    <w:abstractNumId w:val="21"/>
  </w:num>
  <w:num w:numId="27">
    <w:abstractNumId w:val="28"/>
  </w:num>
  <w:num w:numId="28">
    <w:abstractNumId w:val="7"/>
  </w:num>
  <w:num w:numId="29">
    <w:abstractNumId w:val="9"/>
  </w:num>
  <w:num w:numId="30">
    <w:abstractNumId w:val="16"/>
  </w:num>
  <w:num w:numId="31">
    <w:abstractNumId w:val="17"/>
  </w:num>
  <w:num w:numId="32">
    <w:abstractNumId w:val="26"/>
  </w:num>
  <w:num w:numId="33">
    <w:abstractNumId w:val="18"/>
  </w:num>
  <w:num w:numId="34">
    <w:abstractNumId w:val="4"/>
  </w:num>
  <w:num w:numId="35">
    <w:abstractNumId w:val="31"/>
  </w:num>
  <w:num w:numId="36">
    <w:abstractNumId w:val="1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32"/>
    <w:rsid w:val="003368CE"/>
    <w:rsid w:val="00385465"/>
    <w:rsid w:val="003A1FA6"/>
    <w:rsid w:val="003D2D2D"/>
    <w:rsid w:val="003D373A"/>
    <w:rsid w:val="00442EB7"/>
    <w:rsid w:val="00467D74"/>
    <w:rsid w:val="00472FC9"/>
    <w:rsid w:val="004739D7"/>
    <w:rsid w:val="004D614A"/>
    <w:rsid w:val="00540D2F"/>
    <w:rsid w:val="005D69BB"/>
    <w:rsid w:val="006B4BFB"/>
    <w:rsid w:val="006D2A48"/>
    <w:rsid w:val="0071379B"/>
    <w:rsid w:val="007B53CC"/>
    <w:rsid w:val="007C616F"/>
    <w:rsid w:val="007D4502"/>
    <w:rsid w:val="00801320"/>
    <w:rsid w:val="00BB6F4D"/>
    <w:rsid w:val="00C47D3F"/>
    <w:rsid w:val="00CF475A"/>
    <w:rsid w:val="00D776E5"/>
    <w:rsid w:val="00DB0812"/>
    <w:rsid w:val="00DC41C7"/>
    <w:rsid w:val="00DE537C"/>
    <w:rsid w:val="00E27A35"/>
    <w:rsid w:val="00E52D2B"/>
    <w:rsid w:val="00E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D25C10"/>
  <w15:chartTrackingRefBased/>
  <w15:docId w15:val="{D846E51D-DA8F-4C88-9F10-57FB5766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71379B"/>
    <w:pPr>
      <w:spacing w:after="120"/>
      <w:ind w:left="720"/>
    </w:pPr>
    <w:rPr>
      <w:color w:val="FF0000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Pargrafo">
    <w:name w:val="CTM/IS Parágrafo"/>
    <w:basedOn w:val="Normal"/>
    <w:rsid w:val="00CF475A"/>
    <w:pPr>
      <w:widowControl/>
      <w:shd w:val="clear" w:color="auto" w:fill="FFFFFF"/>
      <w:spacing w:before="120" w:after="160" w:line="360" w:lineRule="auto"/>
      <w:ind w:left="567"/>
      <w:jc w:val="both"/>
    </w:pPr>
    <w:rPr>
      <w:rFonts w:ascii="Arial" w:hAnsi="Arial"/>
      <w:color w:val="000000"/>
      <w:sz w:val="18"/>
      <w:szCs w:val="22"/>
      <w:lang w:val="pt-BR" w:eastAsia="ar-SA"/>
    </w:rPr>
  </w:style>
  <w:style w:type="table" w:customStyle="1" w:styleId="TabeladeGrade4-nfase51">
    <w:name w:val="Tabela de Grade 4 - Ênfase 51"/>
    <w:basedOn w:val="Tabelanormal"/>
    <w:uiPriority w:val="49"/>
    <w:rsid w:val="00CF475A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adeLista4-nfase51">
    <w:name w:val="Tabela de Lista 4 - Ênfase 51"/>
    <w:basedOn w:val="Tabelanormal"/>
    <w:uiPriority w:val="49"/>
    <w:rsid w:val="003368C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rsid w:val="004D614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4D614A"/>
    <w:rPr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4D614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D614A"/>
    <w:pPr>
      <w:autoSpaceDE w:val="0"/>
      <w:autoSpaceDN w:val="0"/>
      <w:spacing w:before="102" w:line="360" w:lineRule="auto"/>
      <w:ind w:left="95"/>
      <w:jc w:val="both"/>
    </w:pPr>
    <w:rPr>
      <w:rFonts w:ascii="Lucida Sans" w:eastAsia="Lucida Sans" w:hAnsi="Lucida Sans" w:cs="Lucida Sans"/>
      <w:sz w:val="24"/>
      <w:szCs w:val="22"/>
      <w:lang w:val="pt-PT"/>
    </w:rPr>
  </w:style>
  <w:style w:type="table" w:styleId="Tabelacomgrade">
    <w:name w:val="Table Grid"/>
    <w:basedOn w:val="Tabelanormal"/>
    <w:uiPriority w:val="39"/>
    <w:rsid w:val="004D6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l%20Carlos\Downloads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BE07-7A28-446D-B7AC-998642E8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152</TotalTime>
  <Pages>13</Pages>
  <Words>1327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Ismael Carlos</dc:creator>
  <cp:keywords/>
  <dc:description/>
  <cp:lastModifiedBy>dominic adm</cp:lastModifiedBy>
  <cp:revision>7</cp:revision>
  <cp:lastPrinted>1900-01-01T03:00:00Z</cp:lastPrinted>
  <dcterms:created xsi:type="dcterms:W3CDTF">2020-09-25T01:54:00Z</dcterms:created>
  <dcterms:modified xsi:type="dcterms:W3CDTF">2020-11-30T21:17:00Z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